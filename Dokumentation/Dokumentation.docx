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144"/>
          <w:szCs w:val="144"/>
          <w:lang w:val="de-CH"/>
        </w:rPr>
        <w:alias w:val="Title"/>
        <w:tag w:val=""/>
        <w:id w:val="147261466"/>
        <w:placeholder>
          <w:docPart w:val="6B6393AEB911478A92AD2146CFFD82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p w:rsidR="00184B35" w:rsidRPr="00F84685" w:rsidRDefault="00F84685">
          <w:pPr>
            <w:pStyle w:val="Title"/>
            <w:rPr>
              <w:sz w:val="144"/>
              <w:szCs w:val="144"/>
              <w:lang w:val="de-CH"/>
            </w:rPr>
          </w:pPr>
          <w:r w:rsidRPr="00F84685">
            <w:rPr>
              <w:sz w:val="144"/>
              <w:szCs w:val="144"/>
              <w:lang w:val="de-CH"/>
            </w:rPr>
            <w:t>Dokumentation</w:t>
          </w:r>
        </w:p>
      </w:sdtContent>
    </w:sdt>
    <w:p w:rsidR="00184B35" w:rsidRPr="00F84685" w:rsidRDefault="00155C2B">
      <w:pPr>
        <w:pStyle w:val="Subtitle"/>
        <w:rPr>
          <w:lang w:val="de-CH"/>
        </w:rPr>
      </w:pPr>
      <w:sdt>
        <w:sdtPr>
          <w:rPr>
            <w:lang w:val="de-CH"/>
          </w:rPr>
          <w:alias w:val="Subtitle"/>
          <w:tag w:val=""/>
          <w:id w:val="149943644"/>
          <w:placeholder>
            <w:docPart w:val="553BCD95018349D4BBE4742EB518EFC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F84685" w:rsidRPr="00F84685">
            <w:rPr>
              <w:lang w:val="de-CH"/>
            </w:rPr>
            <w:t>Coolshoes</w:t>
          </w:r>
        </w:sdtContent>
      </w:sdt>
    </w:p>
    <w:sdt>
      <w:sdtPr>
        <w:rPr>
          <w:lang w:val="de-CH"/>
        </w:rPr>
        <w:alias w:val="Quote or Abstract"/>
        <w:tag w:val="Quote or Abstract"/>
        <w:id w:val="838122377"/>
        <w:placeholder>
          <w:docPart w:val="73BE057EC22E4DD2AE84113DE73EDA37"/>
        </w:placeholder>
        <w:dataBinding w:prefixMappings="xmlns:ns0='http://schemas.microsoft.com/office/2006/coverPageProps'" w:xpath="/ns0:CoverPageProperties[1]/ns0:Abstract[1]" w:storeItemID="{55AF091B-3C7A-41E3-B477-F2FDAA23CFDA}"/>
        <w15:appearance w15:val="hidden"/>
        <w:text/>
      </w:sdtPr>
      <w:sdtEndPr/>
      <w:sdtContent>
        <w:p w:rsidR="00184B35" w:rsidRPr="00F84685" w:rsidRDefault="00F84685" w:rsidP="00A03BCD">
          <w:pPr>
            <w:pStyle w:val="Quote"/>
            <w:rPr>
              <w:lang w:val="de-CH"/>
            </w:rPr>
          </w:pPr>
          <w:r w:rsidRPr="00F84685">
            <w:rPr>
              <w:lang w:val="de-CH"/>
            </w:rPr>
            <w:t>“es tolls Projekt” - all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84B35" w:rsidRPr="00F84685" w:rsidRDefault="00F84685">
          <w:pPr>
            <w:pStyle w:val="TOCHeading"/>
            <w:rPr>
              <w:lang w:val="de-CH"/>
            </w:rPr>
          </w:pPr>
          <w:r w:rsidRPr="00F84685">
            <w:rPr>
              <w:lang w:val="de-CH"/>
            </w:rPr>
            <w:t>Inhalt</w:t>
          </w:r>
        </w:p>
        <w:p w:rsidR="00760843" w:rsidRDefault="00C50FEA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r>
            <w:rPr>
              <w:color w:val="7F7F7F" w:themeColor="text1" w:themeTint="80"/>
              <w:sz w:val="22"/>
            </w:rPr>
            <w:fldChar w:fldCharType="begin"/>
          </w:r>
          <w:r>
            <w:instrText xml:space="preserve"> TOC \o "1-1" \h \z \u </w:instrText>
          </w:r>
          <w:r>
            <w:rPr>
              <w:color w:val="7F7F7F" w:themeColor="text1" w:themeTint="80"/>
              <w:sz w:val="22"/>
            </w:rPr>
            <w:fldChar w:fldCharType="separate"/>
          </w:r>
          <w:hyperlink w:anchor="_Toc449444745" w:history="1">
            <w:r w:rsidR="00FC19FD">
              <w:t>Einleitung</w:t>
            </w:r>
            <w:r w:rsidR="00760843">
              <w:rPr>
                <w:webHidden/>
              </w:rPr>
              <w:tab/>
            </w:r>
            <w:r w:rsidR="00760843">
              <w:rPr>
                <w:webHidden/>
              </w:rPr>
              <w:fldChar w:fldCharType="begin"/>
            </w:r>
            <w:r w:rsidR="00760843">
              <w:rPr>
                <w:webHidden/>
              </w:rPr>
              <w:instrText xml:space="preserve"> PAGEREF _Toc449444745 \h </w:instrText>
            </w:r>
            <w:r w:rsidR="00760843">
              <w:rPr>
                <w:webHidden/>
              </w:rPr>
            </w:r>
            <w:r w:rsidR="00760843">
              <w:rPr>
                <w:webHidden/>
              </w:rPr>
              <w:fldChar w:fldCharType="separate"/>
            </w:r>
            <w:r w:rsidR="00F84685">
              <w:rPr>
                <w:webHidden/>
              </w:rPr>
              <w:t>1</w:t>
            </w:r>
            <w:r w:rsidR="00760843">
              <w:rPr>
                <w:webHidden/>
              </w:rPr>
              <w:fldChar w:fldCharType="end"/>
            </w:r>
          </w:hyperlink>
        </w:p>
        <w:p w:rsidR="00760843" w:rsidRDefault="00155C2B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hyperlink w:anchor="_Toc449444746" w:history="1">
            <w:r w:rsidR="00FC19FD">
              <w:t>Organisation</w:t>
            </w:r>
            <w:r w:rsidR="00760843">
              <w:rPr>
                <w:webHidden/>
              </w:rPr>
              <w:tab/>
            </w:r>
            <w:r w:rsidR="00760843">
              <w:rPr>
                <w:webHidden/>
              </w:rPr>
              <w:fldChar w:fldCharType="begin"/>
            </w:r>
            <w:r w:rsidR="00760843">
              <w:rPr>
                <w:webHidden/>
              </w:rPr>
              <w:instrText xml:space="preserve"> PAGEREF _Toc449444746 \h </w:instrText>
            </w:r>
            <w:r w:rsidR="00760843">
              <w:rPr>
                <w:webHidden/>
              </w:rPr>
            </w:r>
            <w:r w:rsidR="00760843">
              <w:rPr>
                <w:webHidden/>
              </w:rPr>
              <w:fldChar w:fldCharType="separate"/>
            </w:r>
            <w:r w:rsidR="00F84685">
              <w:rPr>
                <w:webHidden/>
              </w:rPr>
              <w:t>1</w:t>
            </w:r>
            <w:r w:rsidR="00760843">
              <w:rPr>
                <w:webHidden/>
              </w:rPr>
              <w:fldChar w:fldCharType="end"/>
            </w:r>
          </w:hyperlink>
        </w:p>
        <w:p w:rsidR="00357138" w:rsidRPr="00357138" w:rsidRDefault="00FC19FD" w:rsidP="00357138">
          <w:pPr>
            <w:pStyle w:val="TOC1"/>
          </w:pPr>
          <w:r>
            <w:t>Analyse des Projektauftrags</w:t>
          </w:r>
          <w:hyperlink w:anchor="_Toc449444747" w:history="1">
            <w:r w:rsidR="00760843">
              <w:rPr>
                <w:webHidden/>
              </w:rPr>
              <w:tab/>
            </w:r>
            <w:r w:rsidR="00760843">
              <w:rPr>
                <w:webHidden/>
              </w:rPr>
              <w:fldChar w:fldCharType="begin"/>
            </w:r>
            <w:r w:rsidR="00760843">
              <w:rPr>
                <w:webHidden/>
              </w:rPr>
              <w:instrText xml:space="preserve"> PAGEREF _Toc449444747 \h </w:instrText>
            </w:r>
            <w:r w:rsidR="00760843">
              <w:rPr>
                <w:webHidden/>
              </w:rPr>
            </w:r>
            <w:r w:rsidR="00760843">
              <w:rPr>
                <w:webHidden/>
              </w:rPr>
              <w:fldChar w:fldCharType="separate"/>
            </w:r>
            <w:r w:rsidR="00F84685">
              <w:rPr>
                <w:webHidden/>
              </w:rPr>
              <w:t>1</w:t>
            </w:r>
            <w:r w:rsidR="00760843">
              <w:rPr>
                <w:webHidden/>
              </w:rPr>
              <w:fldChar w:fldCharType="end"/>
            </w:r>
          </w:hyperlink>
        </w:p>
        <w:p w:rsidR="00760843" w:rsidRDefault="00155C2B" w:rsidP="00FC19FD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hyperlink w:anchor="_Toc449444748" w:history="1">
            <w:r w:rsidR="00FC19FD">
              <w:t>Design der Applikation</w:t>
            </w:r>
            <w:r w:rsidR="00760843">
              <w:rPr>
                <w:webHidden/>
              </w:rPr>
              <w:tab/>
            </w:r>
            <w:r w:rsidR="00760843">
              <w:rPr>
                <w:webHidden/>
              </w:rPr>
              <w:fldChar w:fldCharType="begin"/>
            </w:r>
            <w:r w:rsidR="00760843">
              <w:rPr>
                <w:webHidden/>
              </w:rPr>
              <w:instrText xml:space="preserve"> PAGEREF _Toc449444748 \h </w:instrText>
            </w:r>
            <w:r w:rsidR="00760843">
              <w:rPr>
                <w:webHidden/>
              </w:rPr>
            </w:r>
            <w:r w:rsidR="00760843">
              <w:rPr>
                <w:webHidden/>
              </w:rPr>
              <w:fldChar w:fldCharType="separate"/>
            </w:r>
            <w:r w:rsidR="00F84685">
              <w:rPr>
                <w:webHidden/>
              </w:rPr>
              <w:t>1</w:t>
            </w:r>
            <w:r w:rsidR="00760843">
              <w:rPr>
                <w:webHidden/>
              </w:rPr>
              <w:fldChar w:fldCharType="end"/>
            </w:r>
          </w:hyperlink>
        </w:p>
        <w:p w:rsidR="00760843" w:rsidRDefault="00357138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r>
            <w:t xml:space="preserve">Vereinbarung zum Umfang </w:t>
          </w:r>
          <w:r w:rsidRPr="00357138">
            <w:rPr>
              <w:highlight w:val="yellow"/>
            </w:rPr>
            <w:t>(LA)</w:t>
          </w:r>
          <w:hyperlink w:anchor="_Toc449444750" w:history="1">
            <w:r w:rsidR="00760843">
              <w:rPr>
                <w:webHidden/>
              </w:rPr>
              <w:tab/>
            </w:r>
            <w:r w:rsidR="00760843">
              <w:rPr>
                <w:webHidden/>
              </w:rPr>
              <w:fldChar w:fldCharType="begin"/>
            </w:r>
            <w:r w:rsidR="00760843">
              <w:rPr>
                <w:webHidden/>
              </w:rPr>
              <w:instrText xml:space="preserve"> PAGEREF _Toc449444750 \h </w:instrText>
            </w:r>
            <w:r w:rsidR="00760843">
              <w:rPr>
                <w:webHidden/>
              </w:rPr>
            </w:r>
            <w:r w:rsidR="00760843">
              <w:rPr>
                <w:webHidden/>
              </w:rPr>
              <w:fldChar w:fldCharType="separate"/>
            </w:r>
            <w:r w:rsidR="00F84685">
              <w:rPr>
                <w:webHidden/>
              </w:rPr>
              <w:t>1</w:t>
            </w:r>
            <w:r w:rsidR="00760843">
              <w:rPr>
                <w:webHidden/>
              </w:rPr>
              <w:fldChar w:fldCharType="end"/>
            </w:r>
          </w:hyperlink>
        </w:p>
        <w:p w:rsidR="00760843" w:rsidRDefault="00155C2B">
          <w:pPr>
            <w:pStyle w:val="TOC1"/>
          </w:pPr>
          <w:hyperlink w:anchor="_Toc449444751" w:history="1">
            <w:r w:rsidR="00837154">
              <w:t>Hinw</w:t>
            </w:r>
            <w:r w:rsidR="00357138">
              <w:t xml:space="preserve">eise zum Programmcode </w:t>
            </w:r>
            <w:r w:rsidR="00357138" w:rsidRPr="00357138">
              <w:rPr>
                <w:highlight w:val="yellow"/>
              </w:rPr>
              <w:t>(L</w:t>
            </w:r>
            <w:r w:rsidR="00357138">
              <w:rPr>
                <w:highlight w:val="yellow"/>
              </w:rPr>
              <w:t>L</w:t>
            </w:r>
            <w:r w:rsidR="00357138" w:rsidRPr="00357138">
              <w:rPr>
                <w:highlight w:val="yellow"/>
              </w:rPr>
              <w:t>)</w:t>
            </w:r>
            <w:r w:rsidR="00760843">
              <w:rPr>
                <w:webHidden/>
              </w:rPr>
              <w:tab/>
            </w:r>
            <w:r w:rsidR="00760843">
              <w:rPr>
                <w:webHidden/>
              </w:rPr>
              <w:fldChar w:fldCharType="begin"/>
            </w:r>
            <w:r w:rsidR="00760843">
              <w:rPr>
                <w:webHidden/>
              </w:rPr>
              <w:instrText xml:space="preserve"> PAGEREF _Toc449444751 \h </w:instrText>
            </w:r>
            <w:r w:rsidR="00760843">
              <w:rPr>
                <w:webHidden/>
              </w:rPr>
            </w:r>
            <w:r w:rsidR="00760843">
              <w:rPr>
                <w:webHidden/>
              </w:rPr>
              <w:fldChar w:fldCharType="separate"/>
            </w:r>
            <w:r w:rsidR="00F84685">
              <w:rPr>
                <w:webHidden/>
              </w:rPr>
              <w:t>1</w:t>
            </w:r>
            <w:r w:rsidR="00760843">
              <w:rPr>
                <w:webHidden/>
              </w:rPr>
              <w:fldChar w:fldCharType="end"/>
            </w:r>
          </w:hyperlink>
        </w:p>
        <w:p w:rsidR="00357138" w:rsidRDefault="00357138" w:rsidP="00357138">
          <w:pPr>
            <w:pStyle w:val="TOC1"/>
            <w:rPr>
              <w:rFonts w:eastAsiaTheme="minorEastAsia"/>
              <w:color w:val="auto"/>
              <w:kern w:val="0"/>
              <w:sz w:val="22"/>
              <w:szCs w:val="22"/>
              <w:lang w:eastAsia="en-US"/>
            </w:rPr>
          </w:pPr>
          <w:r>
            <w:t>Testfälle &amp; Protokoll</w:t>
          </w:r>
          <w:hyperlink w:anchor="_Toc449444750" w:history="1"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_Toc449444750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357138" w:rsidRDefault="00155C2B" w:rsidP="00357138">
          <w:pPr>
            <w:pStyle w:val="TOC1"/>
          </w:pPr>
          <w:hyperlink w:anchor="_Toc449444751" w:history="1">
            <w:r w:rsidR="00357138">
              <w:t>Bestätigung Eigenleistung</w:t>
            </w:r>
            <w:r w:rsidR="00357138">
              <w:rPr>
                <w:webHidden/>
              </w:rPr>
              <w:tab/>
            </w:r>
            <w:r w:rsidR="00357138">
              <w:rPr>
                <w:webHidden/>
              </w:rPr>
              <w:fldChar w:fldCharType="begin"/>
            </w:r>
            <w:r w:rsidR="00357138">
              <w:rPr>
                <w:webHidden/>
              </w:rPr>
              <w:instrText xml:space="preserve"> PAGEREF _Toc449444751 \h </w:instrText>
            </w:r>
            <w:r w:rsidR="00357138">
              <w:rPr>
                <w:webHidden/>
              </w:rPr>
            </w:r>
            <w:r w:rsidR="00357138">
              <w:rPr>
                <w:webHidden/>
              </w:rPr>
              <w:fldChar w:fldCharType="separate"/>
            </w:r>
            <w:r w:rsidR="00357138">
              <w:rPr>
                <w:webHidden/>
              </w:rPr>
              <w:t>1</w:t>
            </w:r>
            <w:r w:rsidR="00357138">
              <w:rPr>
                <w:webHidden/>
              </w:rPr>
              <w:fldChar w:fldCharType="end"/>
            </w:r>
          </w:hyperlink>
        </w:p>
        <w:p w:rsidR="00357138" w:rsidRPr="00357138" w:rsidRDefault="00357138" w:rsidP="00357138">
          <w:pPr>
            <w:rPr>
              <w:noProof/>
            </w:rPr>
          </w:pPr>
        </w:p>
        <w:p w:rsidR="00184B35" w:rsidRDefault="00C50FEA">
          <w:pPr>
            <w:spacing w:before="40" w:after="160" w:line="288" w:lineRule="auto"/>
            <w:rPr>
              <w:b/>
              <w:bCs/>
              <w:noProof/>
            </w:rPr>
          </w:pPr>
          <w:r>
            <w:fldChar w:fldCharType="end"/>
          </w:r>
        </w:p>
      </w:sdtContent>
    </w:sdt>
    <w:p w:rsidR="00184B35" w:rsidRDefault="00184B35"/>
    <w:p w:rsidR="00184B35" w:rsidRDefault="00184B35">
      <w:pPr>
        <w:sectPr w:rsidR="00184B35">
          <w:headerReference w:type="default" r:id="rId10"/>
          <w:footerReference w:type="first" r:id="rId11"/>
          <w:pgSz w:w="12240" w:h="15840" w:code="1"/>
          <w:pgMar w:top="1080" w:right="720" w:bottom="720" w:left="3096" w:header="1080" w:footer="720" w:gutter="0"/>
          <w:pgNumType w:fmt="lowerRoman" w:start="0"/>
          <w:cols w:space="708"/>
          <w:titlePg/>
          <w:docGrid w:linePitch="360"/>
        </w:sectPr>
      </w:pPr>
    </w:p>
    <w:p w:rsidR="00184B35" w:rsidRPr="00233C26" w:rsidRDefault="00F84685" w:rsidP="00357138">
      <w:pPr>
        <w:pStyle w:val="Heading1"/>
        <w:rPr>
          <w:lang w:val="de-CH"/>
        </w:rPr>
      </w:pPr>
      <w:bookmarkStart w:id="0" w:name="_Toc449444745"/>
      <w:r w:rsidRPr="00233C26">
        <w:rPr>
          <w:highlight w:val="yellow"/>
          <w:lang w:val="de-CH"/>
        </w:rPr>
        <w:lastRenderedPageBreak/>
        <w:t>Z</w:t>
      </w:r>
      <w:proofErr w:type="spellStart"/>
      <w:r w:rsidR="00C50FEA" w:rsidRPr="003D4923">
        <w:rPr>
          <w:noProof/>
          <w:highlight w:val="yellow"/>
          <w:lang w:eastAsia="en-US"/>
        </w:rPr>
        <mc:AlternateContent>
          <mc:Choice Requires="wps">
            <w:drawing>
              <wp:anchor distT="0" distB="2743200" distL="182880" distR="182880" simplePos="0" relativeHeight="251659264" behindDoc="0" locked="0" layoutInCell="1" allowOverlap="1" wp14:anchorId="445D00BF" wp14:editId="3EF2734F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458470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247775" cy="2304288"/>
                <wp:effectExtent l="0" t="0" r="0" b="0"/>
                <wp:wrapSquare wrapText="largest"/>
                <wp:docPr id="5" name="Text Box 5" descr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304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4B35" w:rsidRDefault="00F84685" w:rsidP="00A03BCD">
                            <w:pPr>
                              <w:pStyle w:val="Sidebar"/>
                            </w:pPr>
                            <w:r>
                              <w:rPr>
                                <w:rStyle w:val="QuoteChar"/>
                                <w:i/>
                                <w:iCs w:val="0"/>
                              </w:rPr>
                              <w:t>“</w:t>
                            </w:r>
                            <w:proofErr w:type="spellStart"/>
                            <w:r w:rsidR="003D4923">
                              <w:rPr>
                                <w:rStyle w:val="QuoteChar"/>
                                <w:i/>
                                <w:iCs w:val="0"/>
                              </w:rPr>
                              <w:t>blalabala</w:t>
                            </w:r>
                            <w:proofErr w:type="spellEnd"/>
                            <w:r w:rsidR="003D4923">
                              <w:rPr>
                                <w:rStyle w:val="QuoteChar"/>
                                <w:i/>
                                <w:iCs w:val="0"/>
                              </w:rPr>
                              <w:t>”</w:t>
                            </w:r>
                            <w:r>
                              <w:rPr>
                                <w:rStyle w:val="QuoteChar"/>
                                <w:i/>
                                <w:iCs w:val="0"/>
                              </w:rPr>
                              <w:t xml:space="preserve"> - </w:t>
                            </w:r>
                            <w:r w:rsidR="003D4923">
                              <w:rPr>
                                <w:rStyle w:val="QuoteChar"/>
                                <w:i/>
                                <w:iCs w:val="0"/>
                              </w:rPr>
                              <w:t>Jürgen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0" rIns="4572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25000</wp14:pctWidth>
                </wp14:sizeRelH>
                <wp14:sizeRelV relativeFrom="margin">
                  <wp14:pctHeight>95000</wp14:pctHeight>
                </wp14:sizeRelV>
              </wp:anchor>
            </w:drawing>
          </mc:Choice>
          <mc:Fallback>
            <w:pict>
              <v:shapetype w14:anchorId="445D00B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Sidebar" style="position:absolute;margin-left:0;margin-top:0;width:98.25pt;height:181.45pt;z-index:251659264;visibility:visible;mso-wrap-style:square;mso-width-percent:250;mso-height-percent:950;mso-left-percent:59;mso-wrap-distance-left:14.4pt;mso-wrap-distance-top:0;mso-wrap-distance-right:14.4pt;mso-wrap-distance-bottom:3in;mso-position-horizontal-relative:page;mso-position-vertical:top;mso-position-vertical-relative:margin;mso-width-percent:250;mso-height-percent:950;mso-left-percent:5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" filled="f" stroked="f" strokeweight=".5pt">
                <v:textbox inset="3.6pt,0,3.6pt,0">
                  <w:txbxContent>
                    <w:p w:rsidR="00184B35" w:rsidRDefault="00F84685" w:rsidP="00A03BCD">
                      <w:pPr>
                        <w:pStyle w:val="Sidebar"/>
                      </w:pPr>
                      <w:r>
                        <w:rPr>
                          <w:rStyle w:val="QuoteChar"/>
                          <w:i/>
                          <w:iCs w:val="0"/>
                        </w:rPr>
                        <w:t>“</w:t>
                      </w:r>
                      <w:proofErr w:type="spellStart"/>
                      <w:r w:rsidR="003D4923">
                        <w:rPr>
                          <w:rStyle w:val="QuoteChar"/>
                          <w:i/>
                          <w:iCs w:val="0"/>
                        </w:rPr>
                        <w:t>blalabala</w:t>
                      </w:r>
                      <w:proofErr w:type="spellEnd"/>
                      <w:r w:rsidR="003D4923">
                        <w:rPr>
                          <w:rStyle w:val="QuoteChar"/>
                          <w:i/>
                          <w:iCs w:val="0"/>
                        </w:rPr>
                        <w:t>”</w:t>
                      </w:r>
                      <w:r>
                        <w:rPr>
                          <w:rStyle w:val="QuoteChar"/>
                          <w:i/>
                          <w:iCs w:val="0"/>
                        </w:rPr>
                        <w:t xml:space="preserve"> - </w:t>
                      </w:r>
                      <w:r w:rsidR="003D4923">
                        <w:rPr>
                          <w:rStyle w:val="QuoteChar"/>
                          <w:i/>
                          <w:iCs w:val="0"/>
                        </w:rPr>
                        <w:t>Jürgen</w:t>
                      </w:r>
                    </w:p>
                  </w:txbxContent>
                </v:textbox>
                <w10:wrap type="square" side="largest" anchorx="page" anchory="margin"/>
              </v:shape>
            </w:pict>
          </mc:Fallback>
        </mc:AlternateContent>
      </w:r>
      <w:bookmarkEnd w:id="0"/>
      <w:proofErr w:type="spellEnd"/>
      <w:r w:rsidRPr="00233C26">
        <w:rPr>
          <w:highlight w:val="yellow"/>
          <w:lang w:val="de-CH"/>
        </w:rPr>
        <w:t>usammenfassung</w:t>
      </w:r>
      <w:r w:rsidR="005F28C0" w:rsidRPr="00233C26">
        <w:rPr>
          <w:highlight w:val="yellow"/>
          <w:lang w:val="de-CH"/>
        </w:rPr>
        <w:t>(LA)</w:t>
      </w:r>
    </w:p>
    <w:p w:rsidR="00184B35" w:rsidRPr="00233C26" w:rsidRDefault="00184B35">
      <w:pPr>
        <w:pStyle w:val="Heading2"/>
        <w:rPr>
          <w:lang w:val="de-CH"/>
        </w:rPr>
      </w:pPr>
    </w:p>
    <w:p w:rsidR="00184B35" w:rsidRPr="00233C26" w:rsidRDefault="00184B35">
      <w:pPr>
        <w:rPr>
          <w:lang w:val="de-CH"/>
        </w:rPr>
      </w:pPr>
    </w:p>
    <w:p w:rsidR="00184B35" w:rsidRPr="00233C26" w:rsidRDefault="00837154">
      <w:pPr>
        <w:pStyle w:val="Heading1"/>
        <w:rPr>
          <w:lang w:val="de-CH"/>
        </w:rPr>
      </w:pPr>
      <w:bookmarkStart w:id="1" w:name="_Toc449444747"/>
      <w:r w:rsidRPr="00233C26">
        <w:rPr>
          <w:lang w:val="de-CH"/>
        </w:rPr>
        <w:lastRenderedPageBreak/>
        <w:t>Organisation</w:t>
      </w:r>
      <w:bookmarkEnd w:id="1"/>
    </w:p>
    <w:p w:rsidR="00184B35" w:rsidRPr="00233C26" w:rsidRDefault="003D4923">
      <w:pPr>
        <w:pStyle w:val="Heading2"/>
        <w:rPr>
          <w:rFonts w:asciiTheme="minorHAnsi" w:eastAsiaTheme="minorEastAsia" w:hAnsiTheme="minorHAnsi" w:cstheme="minorBidi"/>
          <w:sz w:val="22"/>
          <w:szCs w:val="22"/>
          <w:lang w:val="de-CH"/>
        </w:rPr>
      </w:pPr>
      <w:r w:rsidRPr="00233C26">
        <w:rPr>
          <w:rFonts w:asciiTheme="minorHAnsi" w:eastAsiaTheme="minorEastAsia" w:hAnsiTheme="minorHAnsi" w:cstheme="minorBidi"/>
          <w:sz w:val="22"/>
          <w:szCs w:val="22"/>
          <w:highlight w:val="yellow"/>
          <w:lang w:val="de-CH"/>
        </w:rPr>
        <w:t>Aufteilung:</w:t>
      </w:r>
      <w:r w:rsidR="00233C26" w:rsidRPr="00233C26">
        <w:rPr>
          <w:rFonts w:asciiTheme="minorHAnsi" w:eastAsiaTheme="minorEastAsia" w:hAnsiTheme="minorHAnsi" w:cstheme="minorBidi"/>
          <w:sz w:val="22"/>
          <w:szCs w:val="22"/>
          <w:highlight w:val="yellow"/>
          <w:lang w:val="de-CH"/>
        </w:rPr>
        <w:t xml:space="preserve"> (LA)</w:t>
      </w:r>
    </w:p>
    <w:p w:rsidR="003D4923" w:rsidRDefault="003D4923" w:rsidP="003D4923">
      <w:pPr>
        <w:pStyle w:val="ListBullet"/>
      </w:pPr>
      <w:r>
        <w:t>Luca</w:t>
      </w:r>
    </w:p>
    <w:p w:rsidR="003D4923" w:rsidRDefault="003D4923" w:rsidP="003D4923">
      <w:pPr>
        <w:pStyle w:val="ListBullet"/>
        <w:numPr>
          <w:ilvl w:val="1"/>
          <w:numId w:val="12"/>
        </w:numPr>
      </w:pPr>
    </w:p>
    <w:p w:rsidR="003D4923" w:rsidRDefault="003D4923" w:rsidP="003D4923">
      <w:pPr>
        <w:pStyle w:val="ListBullet"/>
      </w:pPr>
      <w:r>
        <w:t>Lukas</w:t>
      </w:r>
    </w:p>
    <w:p w:rsidR="003D4923" w:rsidRDefault="003D4923" w:rsidP="003D4923">
      <w:pPr>
        <w:pStyle w:val="ListBullet"/>
        <w:numPr>
          <w:ilvl w:val="1"/>
          <w:numId w:val="12"/>
        </w:numPr>
      </w:pPr>
    </w:p>
    <w:p w:rsidR="003D4923" w:rsidRDefault="003D4923" w:rsidP="003D4923">
      <w:pPr>
        <w:pStyle w:val="ListBullet"/>
      </w:pPr>
      <w:r>
        <w:t>Simon</w:t>
      </w:r>
    </w:p>
    <w:p w:rsidR="003D4923" w:rsidRPr="00DF1CFA" w:rsidRDefault="003D4923" w:rsidP="003D4923">
      <w:pPr>
        <w:pStyle w:val="ListBullet"/>
        <w:numPr>
          <w:ilvl w:val="1"/>
          <w:numId w:val="12"/>
        </w:numPr>
      </w:pPr>
    </w:p>
    <w:p w:rsidR="00184B35" w:rsidRPr="003D4923" w:rsidRDefault="003D4923">
      <w:pPr>
        <w:pStyle w:val="Heading2"/>
        <w:rPr>
          <w:lang w:val="de-CH"/>
        </w:rPr>
      </w:pPr>
      <w:r w:rsidRPr="00233C26">
        <w:rPr>
          <w:highlight w:val="yellow"/>
          <w:lang w:val="de-CH"/>
        </w:rPr>
        <w:t>GANTT</w:t>
      </w:r>
      <w:r w:rsidR="00233C26" w:rsidRPr="00233C26">
        <w:rPr>
          <w:highlight w:val="yellow"/>
          <w:lang w:val="de-CH"/>
        </w:rPr>
        <w:t>(LA)</w:t>
      </w:r>
    </w:p>
    <w:p w:rsidR="00184B35" w:rsidRPr="003D4923" w:rsidRDefault="00184B35" w:rsidP="003D4923">
      <w:pPr>
        <w:pStyle w:val="ListBullet"/>
        <w:numPr>
          <w:ilvl w:val="0"/>
          <w:numId w:val="0"/>
        </w:numPr>
        <w:ind w:left="360" w:hanging="360"/>
        <w:rPr>
          <w:lang w:val="de-CH"/>
        </w:rPr>
      </w:pPr>
    </w:p>
    <w:p w:rsidR="00184B35" w:rsidRPr="003D4923" w:rsidRDefault="00837154">
      <w:pPr>
        <w:pStyle w:val="Heading1"/>
        <w:rPr>
          <w:lang w:val="de-CH"/>
        </w:rPr>
      </w:pPr>
      <w:bookmarkStart w:id="2" w:name="_Toc449444748"/>
      <w:r w:rsidRPr="005F28C0">
        <w:rPr>
          <w:noProof/>
          <w:highlight w:val="yellow"/>
          <w:lang w:val="de-CH"/>
        </w:rPr>
        <w:lastRenderedPageBreak/>
        <w:t>Analyse des Projektauftrags</w:t>
      </w:r>
      <w:bookmarkEnd w:id="2"/>
      <w:r w:rsidR="005F28C0" w:rsidRPr="005F28C0">
        <w:rPr>
          <w:noProof/>
          <w:highlight w:val="yellow"/>
          <w:lang w:val="de-CH"/>
        </w:rPr>
        <w:t>(LA)</w:t>
      </w:r>
    </w:p>
    <w:p w:rsidR="00184B35" w:rsidRDefault="003D4923">
      <w:pPr>
        <w:pStyle w:val="Heading2"/>
        <w:rPr>
          <w:lang w:val="de-CH"/>
        </w:rPr>
      </w:pPr>
      <w:r w:rsidRPr="003D4923">
        <w:rPr>
          <w:lang w:val="de-CH"/>
        </w:rPr>
        <w:t>Überlegung</w:t>
      </w:r>
    </w:p>
    <w:p w:rsidR="005F28C0" w:rsidRPr="005F28C0" w:rsidRDefault="005F28C0" w:rsidP="005F28C0">
      <w:pPr>
        <w:rPr>
          <w:lang w:val="de-CH"/>
        </w:rPr>
      </w:pPr>
      <w:r w:rsidRPr="005F28C0">
        <w:rPr>
          <w:highlight w:val="yellow"/>
          <w:lang w:val="de-CH"/>
        </w:rPr>
        <w:t>Aktivitätsdiagramm</w:t>
      </w:r>
      <w:r w:rsidR="00233C26">
        <w:rPr>
          <w:lang w:val="de-CH"/>
        </w:rPr>
        <w:t>(SK)</w:t>
      </w:r>
    </w:p>
    <w:p w:rsidR="00184B35" w:rsidRPr="003D4923" w:rsidRDefault="00184B35">
      <w:pPr>
        <w:rPr>
          <w:lang w:val="de-CH"/>
        </w:rPr>
      </w:pPr>
    </w:p>
    <w:p w:rsidR="00184B35" w:rsidRPr="003D4923" w:rsidRDefault="003D4923">
      <w:pPr>
        <w:pStyle w:val="Heading2"/>
        <w:rPr>
          <w:lang w:val="de-CH"/>
        </w:rPr>
      </w:pPr>
      <w:r w:rsidRPr="003D4923">
        <w:rPr>
          <w:lang w:val="de-CH"/>
        </w:rPr>
        <w:t>Fazit</w:t>
      </w:r>
    </w:p>
    <w:p w:rsidR="00184B35" w:rsidRPr="003D4923" w:rsidRDefault="00184B35">
      <w:pPr>
        <w:rPr>
          <w:lang w:val="de-CH"/>
        </w:rPr>
      </w:pPr>
    </w:p>
    <w:p w:rsidR="00837154" w:rsidRDefault="00837154" w:rsidP="00837154">
      <w:pPr>
        <w:pStyle w:val="Heading1"/>
        <w:rPr>
          <w:lang w:val="de-CH"/>
        </w:rPr>
      </w:pPr>
      <w:bookmarkStart w:id="3" w:name="_Toc449444749"/>
      <w:r w:rsidRPr="005F28C0">
        <w:rPr>
          <w:highlight w:val="yellow"/>
          <w:lang w:val="de-CH"/>
        </w:rPr>
        <w:lastRenderedPageBreak/>
        <w:t>Design der Applikatio</w:t>
      </w:r>
      <w:bookmarkEnd w:id="3"/>
      <w:r w:rsidRPr="005F28C0">
        <w:rPr>
          <w:highlight w:val="yellow"/>
          <w:lang w:val="de-CH"/>
        </w:rPr>
        <w:t>n</w:t>
      </w:r>
      <w:r w:rsidR="005F28C0" w:rsidRPr="005F28C0">
        <w:rPr>
          <w:highlight w:val="yellow"/>
          <w:lang w:val="de-CH"/>
        </w:rPr>
        <w:t>(LL)</w:t>
      </w:r>
    </w:p>
    <w:p w:rsidR="005F28C0" w:rsidRDefault="005F28C0" w:rsidP="005F28C0">
      <w:pPr>
        <w:pStyle w:val="Heading2"/>
        <w:rPr>
          <w:lang w:val="de-CH"/>
        </w:rPr>
      </w:pPr>
      <w:r w:rsidRPr="005F28C0">
        <w:rPr>
          <w:highlight w:val="yellow"/>
          <w:lang w:val="de-CH"/>
        </w:rPr>
        <w:t>Zustands oder Sequenzdiagramm</w:t>
      </w:r>
    </w:p>
    <w:p w:rsidR="005F28C0" w:rsidRPr="005F28C0" w:rsidRDefault="005F28C0" w:rsidP="005F28C0">
      <w:pPr>
        <w:rPr>
          <w:lang w:val="de-CH"/>
        </w:rPr>
      </w:pPr>
    </w:p>
    <w:p w:rsidR="00184B35" w:rsidRDefault="00837154" w:rsidP="00837154">
      <w:pPr>
        <w:pStyle w:val="Heading1"/>
        <w:tabs>
          <w:tab w:val="left" w:pos="4935"/>
        </w:tabs>
        <w:rPr>
          <w:noProof/>
          <w:lang w:val="de-CH"/>
        </w:rPr>
      </w:pPr>
      <w:r w:rsidRPr="00837154">
        <w:rPr>
          <w:noProof/>
          <w:lang w:val="de-CH"/>
        </w:rPr>
        <w:lastRenderedPageBreak/>
        <w:t xml:space="preserve">Vereinbarung zum Umfang </w:t>
      </w:r>
      <w:r w:rsidRPr="00837154">
        <w:rPr>
          <w:noProof/>
          <w:highlight w:val="yellow"/>
          <w:lang w:val="de-CH"/>
        </w:rPr>
        <w:t>(LA</w:t>
      </w:r>
      <w:r>
        <w:rPr>
          <w:noProof/>
          <w:lang w:val="de-CH"/>
        </w:rPr>
        <w:t>)</w:t>
      </w:r>
    </w:p>
    <w:p w:rsidR="005F28C0" w:rsidRPr="005F28C0" w:rsidRDefault="005F28C0" w:rsidP="005F28C0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lang w:val="de-CH"/>
        </w:rPr>
      </w:pPr>
      <w:r w:rsidRPr="005F28C0"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lang w:val="de-CH"/>
        </w:rPr>
        <w:t>Lukas</w:t>
      </w:r>
    </w:p>
    <w:p w:rsidR="00837154" w:rsidRDefault="00837154" w:rsidP="00837154">
      <w:pPr>
        <w:pStyle w:val="Heading1"/>
        <w:tabs>
          <w:tab w:val="left" w:pos="4935"/>
        </w:tabs>
        <w:rPr>
          <w:noProof/>
          <w:lang w:val="de-CH"/>
        </w:rPr>
      </w:pPr>
      <w:r w:rsidRPr="00837154">
        <w:rPr>
          <w:noProof/>
          <w:lang w:val="de-CH"/>
        </w:rPr>
        <w:lastRenderedPageBreak/>
        <w:t xml:space="preserve">Hinweise zum Programmcode </w:t>
      </w:r>
      <w:r w:rsidRPr="00837154">
        <w:rPr>
          <w:noProof/>
          <w:highlight w:val="yellow"/>
          <w:lang w:val="de-CH"/>
        </w:rPr>
        <w:t>(LL)</w:t>
      </w:r>
    </w:p>
    <w:p w:rsidR="005F28C0" w:rsidRPr="005F28C0" w:rsidRDefault="005F28C0" w:rsidP="005F28C0">
      <w:pPr>
        <w:rPr>
          <w:lang w:val="de-CH"/>
        </w:rPr>
      </w:pPr>
    </w:p>
    <w:p w:rsidR="00837154" w:rsidRPr="00837154" w:rsidRDefault="00837154" w:rsidP="00837154">
      <w:pPr>
        <w:pStyle w:val="Heading1"/>
        <w:tabs>
          <w:tab w:val="left" w:pos="4935"/>
        </w:tabs>
        <w:rPr>
          <w:lang w:val="de-CH"/>
        </w:rPr>
      </w:pPr>
      <w:r w:rsidRPr="005F28C0">
        <w:rPr>
          <w:lang w:val="de-CH"/>
        </w:rPr>
        <w:lastRenderedPageBreak/>
        <w:t>Testfälle &amp; Protokoll</w:t>
      </w:r>
    </w:p>
    <w:p w:rsidR="00837154" w:rsidRPr="00837154" w:rsidRDefault="00837154" w:rsidP="00837154">
      <w:pPr>
        <w:pStyle w:val="Heading1"/>
        <w:tabs>
          <w:tab w:val="left" w:pos="4935"/>
        </w:tabs>
        <w:rPr>
          <w:lang w:val="de-CH"/>
        </w:rPr>
      </w:pPr>
      <w:r w:rsidRPr="005F28C0">
        <w:rPr>
          <w:lang w:val="de-CH"/>
        </w:rPr>
        <w:lastRenderedPageBreak/>
        <w:t>Bestätigung Eigenleistung</w:t>
      </w:r>
    </w:p>
    <w:p w:rsidR="00184B35" w:rsidRPr="00837154" w:rsidRDefault="00184B35">
      <w:pPr>
        <w:spacing w:before="720"/>
        <w:rPr>
          <w:lang w:val="de-CH"/>
        </w:rPr>
      </w:pPr>
    </w:p>
    <w:sectPr w:rsidR="00184B35" w:rsidRPr="00837154">
      <w:headerReference w:type="default" r:id="rId12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C2B" w:rsidRDefault="00155C2B">
      <w:pPr>
        <w:spacing w:after="0" w:line="240" w:lineRule="auto"/>
      </w:pPr>
      <w:r>
        <w:separator/>
      </w:r>
    </w:p>
    <w:p w:rsidR="00155C2B" w:rsidRDefault="00155C2B"/>
    <w:p w:rsidR="00155C2B" w:rsidRDefault="00155C2B"/>
    <w:p w:rsidR="00155C2B" w:rsidRDefault="00155C2B"/>
  </w:endnote>
  <w:endnote w:type="continuationSeparator" w:id="0">
    <w:p w:rsidR="00155C2B" w:rsidRDefault="00155C2B">
      <w:pPr>
        <w:spacing w:after="0" w:line="240" w:lineRule="auto"/>
      </w:pPr>
      <w:r>
        <w:continuationSeparator/>
      </w:r>
    </w:p>
    <w:p w:rsidR="00155C2B" w:rsidRDefault="00155C2B"/>
    <w:p w:rsidR="00155C2B" w:rsidRDefault="00155C2B"/>
    <w:p w:rsidR="00155C2B" w:rsidRDefault="00155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B35" w:rsidRDefault="00155C2B">
    <w:pPr>
      <w:pStyle w:val="Organization"/>
    </w:pPr>
    <w:sdt>
      <w:sdtPr>
        <w:alias w:val="Company"/>
        <w:tag w:val=""/>
        <w:id w:val="43724334"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r w:rsidR="00F84685">
          <w:t>Luca L, Lukas, Simon</w:t>
        </w:r>
      </w:sdtContent>
    </w:sdt>
  </w:p>
  <w:tbl>
    <w:tblPr>
      <w:tblW w:w="6361" w:type="pct"/>
      <w:tblInd w:w="-2347" w:type="dxa"/>
      <w:tblBorders>
        <w:top w:val="single" w:sz="8" w:space="0" w:color="000000" w:themeColor="text1"/>
      </w:tblBorders>
      <w:tblCellMar>
        <w:top w:w="144" w:type="dxa"/>
        <w:left w:w="0" w:type="dxa"/>
        <w:right w:w="0" w:type="dxa"/>
      </w:tblCellMar>
      <w:tblLook w:val="04A0" w:firstRow="1" w:lastRow="0" w:firstColumn="1" w:lastColumn="0" w:noHBand="0" w:noVBand="1"/>
      <w:tblDescription w:val="Contact info table"/>
    </w:tblPr>
    <w:tblGrid>
      <w:gridCol w:w="3573"/>
      <w:gridCol w:w="3573"/>
      <w:gridCol w:w="3571"/>
    </w:tblGrid>
    <w:tr w:rsidR="00184B35">
      <w:trPr>
        <w:trHeight w:hRule="exact" w:val="86"/>
      </w:trPr>
      <w:tc>
        <w:tcPr>
          <w:tcW w:w="1667" w:type="pct"/>
          <w:shd w:val="clear" w:color="auto" w:fill="000000" w:themeFill="text1"/>
        </w:tcPr>
        <w:p w:rsidR="00184B35" w:rsidRDefault="00184B35">
          <w:pPr>
            <w:pStyle w:val="Footer"/>
          </w:pPr>
        </w:p>
      </w:tc>
      <w:tc>
        <w:tcPr>
          <w:tcW w:w="1667" w:type="pct"/>
          <w:shd w:val="clear" w:color="auto" w:fill="000000" w:themeFill="text1"/>
        </w:tcPr>
        <w:p w:rsidR="00184B35" w:rsidRDefault="00184B35">
          <w:pPr>
            <w:pStyle w:val="Footer"/>
          </w:pPr>
        </w:p>
      </w:tc>
      <w:tc>
        <w:tcPr>
          <w:tcW w:w="1666" w:type="pct"/>
          <w:shd w:val="clear" w:color="auto" w:fill="000000" w:themeFill="text1"/>
        </w:tcPr>
        <w:p w:rsidR="00184B35" w:rsidRDefault="00184B35">
          <w:pPr>
            <w:pStyle w:val="Footer"/>
          </w:pPr>
        </w:p>
      </w:tc>
    </w:tr>
  </w:tbl>
  <w:p w:rsidR="00184B35" w:rsidRDefault="00184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C2B" w:rsidRDefault="00155C2B">
      <w:pPr>
        <w:spacing w:after="0" w:line="240" w:lineRule="auto"/>
      </w:pPr>
      <w:r>
        <w:separator/>
      </w:r>
    </w:p>
    <w:p w:rsidR="00155C2B" w:rsidRDefault="00155C2B"/>
    <w:p w:rsidR="00155C2B" w:rsidRDefault="00155C2B"/>
    <w:p w:rsidR="00155C2B" w:rsidRDefault="00155C2B"/>
  </w:footnote>
  <w:footnote w:type="continuationSeparator" w:id="0">
    <w:p w:rsidR="00155C2B" w:rsidRDefault="00155C2B">
      <w:pPr>
        <w:spacing w:after="0" w:line="240" w:lineRule="auto"/>
      </w:pPr>
      <w:r>
        <w:continuationSeparator/>
      </w:r>
    </w:p>
    <w:p w:rsidR="00155C2B" w:rsidRDefault="00155C2B"/>
    <w:p w:rsidR="00155C2B" w:rsidRDefault="00155C2B"/>
    <w:p w:rsidR="00155C2B" w:rsidRDefault="00155C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184B3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t>Table of Contents</w:t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184B35" w:rsidRDefault="00184B3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pStyle w:val="Header"/>
          </w:pPr>
        </w:p>
      </w:tc>
    </w:tr>
  </w:tbl>
  <w:p w:rsidR="00184B35" w:rsidRDefault="00184B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184B35">
      <w:trPr>
        <w:trHeight w:hRule="exact" w:val="720"/>
        <w:jc w:val="right"/>
      </w:trPr>
      <w:tc>
        <w:tcPr>
          <w:tcW w:w="2088" w:type="dxa"/>
          <w:vAlign w:val="bottom"/>
        </w:tcPr>
        <w:p w:rsidR="00184B35" w:rsidRDefault="00C50FEA">
          <w:pPr>
            <w:pStyle w:val="Page"/>
          </w:pPr>
          <w:r>
            <w:t xml:space="preserve">Pg.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233C26">
            <w:rPr>
              <w:noProof/>
            </w:rPr>
            <w:t>08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184B35" w:rsidRDefault="00184B35"/>
      </w:tc>
      <w:tc>
        <w:tcPr>
          <w:tcW w:w="8424" w:type="dxa"/>
          <w:vAlign w:val="bottom"/>
        </w:tcPr>
        <w:p w:rsidR="00184B35" w:rsidRDefault="00C50FEA">
          <w:pPr>
            <w:pStyle w:val="Heading3"/>
          </w:pPr>
          <w:r>
            <w:fldChar w:fldCharType="begin"/>
          </w:r>
          <w:r>
            <w:instrText xml:space="preserve"> If </w:instrText>
          </w:r>
          <w:fldSimple w:instr=" STYLEREF “Heading 1”  ">
            <w:r w:rsidR="00233C26">
              <w:rPr>
                <w:noProof/>
              </w:rPr>
              <w:instrText>Bestätigung Eigenleistung</w:instrText>
            </w:r>
          </w:fldSimple>
          <w:r>
            <w:instrText>&lt;&gt; “Error*” “</w:instrText>
          </w:r>
          <w:fldSimple w:instr=" STYLEREF “Heading 1” ">
            <w:r w:rsidR="00233C26">
              <w:rPr>
                <w:noProof/>
              </w:rPr>
              <w:instrText>Bestätigung Eigenleistung</w:instrText>
            </w:r>
          </w:fldSimple>
          <w:r>
            <w:instrText xml:space="preserve"> </w:instrText>
          </w:r>
          <w:r>
            <w:fldChar w:fldCharType="separate"/>
          </w:r>
          <w:r w:rsidR="00233C26">
            <w:rPr>
              <w:noProof/>
            </w:rPr>
            <w:t xml:space="preserve">Bestätigung Eigenleistung </w:t>
          </w:r>
          <w:r>
            <w:fldChar w:fldCharType="end"/>
          </w:r>
        </w:p>
      </w:tc>
    </w:tr>
    <w:tr w:rsidR="00184B3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184B35" w:rsidRDefault="00184B35">
          <w:pPr>
            <w:rPr>
              <w:sz w:val="10"/>
            </w:rPr>
          </w:pPr>
        </w:p>
      </w:tc>
      <w:tc>
        <w:tcPr>
          <w:tcW w:w="288" w:type="dxa"/>
        </w:tcPr>
        <w:p w:rsidR="00184B35" w:rsidRDefault="00184B35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184B35" w:rsidRDefault="00184B35">
          <w:pPr>
            <w:rPr>
              <w:sz w:val="10"/>
            </w:rPr>
          </w:pPr>
        </w:p>
      </w:tc>
    </w:tr>
  </w:tbl>
  <w:p w:rsidR="00EF64C7" w:rsidRDefault="00EF64C7" w:rsidP="00944D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2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EF4623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EF4623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EF4623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EF4623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EF4623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EF4623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EF4623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EF4623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EF4623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EF4623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EF4623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EF4623" w:themeColor="accent1"/>
      </w:rPr>
    </w:lvl>
  </w:abstractNum>
  <w:abstractNum w:abstractNumId="4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0"/>
  </w:num>
  <w:num w:numId="9">
    <w:abstractNumId w:val="4"/>
  </w:num>
  <w:num w:numId="10">
    <w:abstractNumId w:val="3"/>
  </w:num>
  <w:num w:numId="11">
    <w:abstractNumId w:val="3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EF4623" w:themeColor="accent1"/>
        </w:rPr>
      </w:lvl>
    </w:lvlOverride>
  </w:num>
  <w:num w:numId="12">
    <w:abstractNumId w:val="3"/>
  </w:num>
  <w:num w:numId="13">
    <w:abstractNumId w:val="3"/>
  </w:num>
  <w:num w:numId="14">
    <w:abstractNumId w:val="3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EF4623" w:themeColor="accent1"/>
        </w:rPr>
      </w:lvl>
    </w:lvlOverride>
  </w:num>
  <w:num w:numId="15">
    <w:abstractNumId w:val="3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EF4623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EF4623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EF4623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EF4623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EF4623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EF4623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EF4623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EF4623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EF4623" w:themeColor="accent1"/>
        </w:rPr>
      </w:lvl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685"/>
    <w:rsid w:val="00155C2B"/>
    <w:rsid w:val="00184B35"/>
    <w:rsid w:val="001865F2"/>
    <w:rsid w:val="00196B63"/>
    <w:rsid w:val="00233C26"/>
    <w:rsid w:val="00342438"/>
    <w:rsid w:val="00357138"/>
    <w:rsid w:val="003D4923"/>
    <w:rsid w:val="003F429C"/>
    <w:rsid w:val="004F174F"/>
    <w:rsid w:val="00577305"/>
    <w:rsid w:val="005C2E0B"/>
    <w:rsid w:val="005F28C0"/>
    <w:rsid w:val="00760843"/>
    <w:rsid w:val="007B0DFA"/>
    <w:rsid w:val="007E5E59"/>
    <w:rsid w:val="00814CC5"/>
    <w:rsid w:val="00823D33"/>
    <w:rsid w:val="00837154"/>
    <w:rsid w:val="008B46AB"/>
    <w:rsid w:val="008E707B"/>
    <w:rsid w:val="009210A6"/>
    <w:rsid w:val="00924378"/>
    <w:rsid w:val="00944D7A"/>
    <w:rsid w:val="009A0F76"/>
    <w:rsid w:val="00A03BCD"/>
    <w:rsid w:val="00AC343A"/>
    <w:rsid w:val="00C50FEA"/>
    <w:rsid w:val="00D03E54"/>
    <w:rsid w:val="00DF1CFA"/>
    <w:rsid w:val="00E6016B"/>
    <w:rsid w:val="00E94B95"/>
    <w:rsid w:val="00EF64C7"/>
    <w:rsid w:val="00F84685"/>
    <w:rsid w:val="00FC19FD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BDFD5D"/>
  <w15:docId w15:val="{11A15AEF-788F-44C4-83AB-72084917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7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BCD"/>
  </w:style>
  <w:style w:type="paragraph" w:styleId="Heading1">
    <w:name w:val="heading 1"/>
    <w:basedOn w:val="Normal"/>
    <w:next w:val="Normal"/>
    <w:link w:val="Heading1Char"/>
    <w:uiPriority w:val="7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ind w:left="29" w:right="144"/>
    </w:pPr>
    <w:rPr>
      <w:color w:val="BF2B0E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BF2B0E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before="40" w:after="160" w:line="288" w:lineRule="auto"/>
      <w:ind w:left="-2203" w:right="720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BF2B0E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pPr>
      <w:spacing w:before="3160" w:after="40" w:line="240" w:lineRule="auto"/>
      <w:ind w:left="-2347"/>
      <w:contextualSpacing/>
    </w:pPr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olor w:val="BF2B0E" w:themeColor="accent1" w:themeShade="BF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after="0" w:line="240" w:lineRule="auto"/>
      <w:ind w:left="29" w:right="144"/>
    </w:pPr>
    <w:rPr>
      <w:color w:val="BF2B0E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7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8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BF2B0E" w:themeColor="accent1" w:themeShade="BF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A03BCD"/>
    <w:pPr>
      <w:spacing w:before="360" w:after="600" w:line="360" w:lineRule="auto"/>
      <w:ind w:left="-2347"/>
    </w:pPr>
    <w:rPr>
      <w:i/>
      <w:iCs/>
      <w:color w:val="BF2B0E" w:themeColor="accent1" w:themeShade="BF"/>
      <w:kern w:val="20"/>
      <w:sz w:val="28"/>
    </w:rPr>
  </w:style>
  <w:style w:type="character" w:customStyle="1" w:styleId="QuoteChar">
    <w:name w:val="Quote Char"/>
    <w:basedOn w:val="DefaultParagraphFont"/>
    <w:link w:val="Quote"/>
    <w:uiPriority w:val="3"/>
    <w:rsid w:val="00A03BCD"/>
    <w:rPr>
      <w:i/>
      <w:iCs/>
      <w:color w:val="BF2B0E" w:themeColor="accent1" w:themeShade="BF"/>
      <w:kern w:val="20"/>
      <w:sz w:val="28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944D7A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5C2E0B"/>
    <w:pPr>
      <w:numPr>
        <w:numId w:val="12"/>
      </w:numPr>
      <w:spacing w:before="40" w:after="40" w:line="288" w:lineRule="auto"/>
      <w:ind w:left="360"/>
    </w:pPr>
    <w:rPr>
      <w:color w:val="595959" w:themeColor="text1" w:themeTint="A6"/>
      <w:szCs w:val="22"/>
      <w:lang w:eastAsia="en-US"/>
    </w:rPr>
  </w:style>
  <w:style w:type="paragraph" w:styleId="ListNumber">
    <w:name w:val="List Number"/>
    <w:basedOn w:val="Normal"/>
    <w:uiPriority w:val="9"/>
    <w:unhideWhenUsed/>
    <w:qFormat/>
    <w:rsid w:val="00944D7A"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0"/>
    <w:qFormat/>
    <w:rsid w:val="001865F2"/>
    <w:pPr>
      <w:numPr>
        <w:ilvl w:val="1"/>
        <w:numId w:val="3"/>
      </w:numPr>
      <w:contextualSpacing/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BF2B0E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BF2B0E" w:themeColor="accent1" w:themeShade="BF"/>
        <w:bottom w:val="single" w:sz="4" w:space="10" w:color="BF2B0E" w:themeColor="accent1" w:themeShade="BF"/>
      </w:pBdr>
      <w:spacing w:before="360" w:after="360"/>
      <w:ind w:left="864" w:right="864"/>
      <w:jc w:val="center"/>
    </w:pPr>
    <w:rPr>
      <w:i/>
      <w:iCs/>
      <w:color w:val="BF2B0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BF2B0E" w:themeColor="accent1" w:themeShade="BF"/>
    </w:rPr>
  </w:style>
  <w:style w:type="paragraph" w:customStyle="1" w:styleId="Sidebar">
    <w:name w:val="Sidebar"/>
    <w:basedOn w:val="Normal"/>
    <w:link w:val="SidebarChar"/>
    <w:uiPriority w:val="8"/>
    <w:qFormat/>
    <w:rsid w:val="00A03BCD"/>
    <w:pPr>
      <w:spacing w:before="240" w:after="240" w:line="288" w:lineRule="auto"/>
    </w:pPr>
    <w:rPr>
      <w:i/>
      <w:color w:val="BF2B0E" w:themeColor="accent1" w:themeShade="BF"/>
      <w:sz w:val="24"/>
    </w:rPr>
  </w:style>
  <w:style w:type="character" w:customStyle="1" w:styleId="SidebarChar">
    <w:name w:val="Sidebar Char"/>
    <w:basedOn w:val="DefaultParagraphFont"/>
    <w:link w:val="Sidebar"/>
    <w:uiPriority w:val="8"/>
    <w:rsid w:val="00A03BCD"/>
    <w:rPr>
      <w:i/>
      <w:color w:val="BF2B0E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357138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on\AppData\Roaming\Microsoft\Templates\Annual%20report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6393AEB911478A92AD2146CFFD82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DBD0D-BAFB-4DB6-8445-3C515DC3B5FD}"/>
      </w:docPartPr>
      <w:docPartBody>
        <w:p w:rsidR="001C46C3" w:rsidRDefault="00FD7AD6">
          <w:pPr>
            <w:pStyle w:val="6B6393AEB911478A92AD2146CFFD8256"/>
          </w:pPr>
          <w:r>
            <w:t>Annual Report</w:t>
          </w:r>
        </w:p>
      </w:docPartBody>
    </w:docPart>
    <w:docPart>
      <w:docPartPr>
        <w:name w:val="553BCD95018349D4BBE4742EB518E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1956-496F-4B93-8053-B65E46071F7E}"/>
      </w:docPartPr>
      <w:docPartBody>
        <w:p w:rsidR="001C46C3" w:rsidRDefault="00FD7AD6">
          <w:pPr>
            <w:pStyle w:val="553BCD95018349D4BBE4742EB518EFCD"/>
          </w:pPr>
          <w:r>
            <w:t>FY Year</w:t>
          </w:r>
        </w:p>
      </w:docPartBody>
    </w:docPart>
    <w:docPart>
      <w:docPartPr>
        <w:name w:val="73BE057EC22E4DD2AE84113DE73E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6ADDBE-7292-4908-8833-D27C57F56C37}"/>
      </w:docPartPr>
      <w:docPartBody>
        <w:p w:rsidR="001C46C3" w:rsidRDefault="00FD7AD6">
          <w:pPr>
            <w:pStyle w:val="73BE057EC22E4DD2AE84113DE73EDA37"/>
          </w:pPr>
          <w:r>
            <w:t>Add a quote here from one of your company executives or use this space for a brief summary of the document content.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F6A45"/>
    <w:multiLevelType w:val="multilevel"/>
    <w:tmpl w:val="017C49B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4472C4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720" w:hanging="360"/>
      </w:pPr>
      <w:rPr>
        <w:rFonts w:hint="default"/>
        <w:color w:val="4472C4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4472C4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4472C4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7C14EB"/>
    <w:multiLevelType w:val="multilevel"/>
    <w:tmpl w:val="182839F0"/>
    <w:lvl w:ilvl="0">
      <w:start w:val="1"/>
      <w:numFmt w:val="bullet"/>
      <w:pStyle w:val="ListBullet"/>
      <w:lvlText w:val="•"/>
      <w:lvlJc w:val="left"/>
      <w:pPr>
        <w:ind w:left="648" w:hanging="360"/>
      </w:pPr>
      <w:rPr>
        <w:rFonts w:ascii="Cambria" w:hAnsi="Cambria" w:hint="default"/>
        <w:color w:val="4472C4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4472C4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4472C4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4472C4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4472C4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4472C4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4472C4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4472C4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4472C4" w:themeColor="accent1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D6"/>
    <w:rsid w:val="001C46C3"/>
    <w:rsid w:val="00425ED8"/>
    <w:rsid w:val="00555FDE"/>
    <w:rsid w:val="00F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6393AEB911478A92AD2146CFFD8256">
    <w:name w:val="6B6393AEB911478A92AD2146CFFD8256"/>
  </w:style>
  <w:style w:type="paragraph" w:customStyle="1" w:styleId="553BCD95018349D4BBE4742EB518EFCD">
    <w:name w:val="553BCD95018349D4BBE4742EB518EFCD"/>
  </w:style>
  <w:style w:type="paragraph" w:customStyle="1" w:styleId="73BE057EC22E4DD2AE84113DE73EDA37">
    <w:name w:val="73BE057EC22E4DD2AE84113DE73EDA37"/>
  </w:style>
  <w:style w:type="paragraph" w:customStyle="1" w:styleId="5F7D6ECEFF904A7A85BDF0674FFE6E94">
    <w:name w:val="5F7D6ECEFF904A7A85BDF0674FFE6E94"/>
  </w:style>
  <w:style w:type="paragraph" w:customStyle="1" w:styleId="062B1EA2EC6946A7BA4DEC7D91821DB1">
    <w:name w:val="062B1EA2EC6946A7BA4DEC7D91821DB1"/>
  </w:style>
  <w:style w:type="paragraph" w:customStyle="1" w:styleId="DF255D8C5EE84293BB51E687C1812D6D">
    <w:name w:val="DF255D8C5EE84293BB51E687C1812D6D"/>
  </w:style>
  <w:style w:type="paragraph" w:customStyle="1" w:styleId="9A44E6069A53456C85FAAE9754046937">
    <w:name w:val="9A44E6069A53456C85FAAE9754046937"/>
  </w:style>
  <w:style w:type="paragraph" w:customStyle="1" w:styleId="20B9DC0D5CBF4498BA9F376FDFA039CE">
    <w:name w:val="20B9DC0D5CBF4498BA9F376FDFA039CE"/>
  </w:style>
  <w:style w:type="paragraph" w:customStyle="1" w:styleId="E1BE57F9BF5C4709A9B385880B217405">
    <w:name w:val="E1BE57F9BF5C4709A9B385880B217405"/>
  </w:style>
  <w:style w:type="paragraph" w:customStyle="1" w:styleId="570C18E59A5D44EA97321C9C1346BAB2">
    <w:name w:val="570C18E59A5D44EA97321C9C1346BAB2"/>
  </w:style>
  <w:style w:type="paragraph" w:customStyle="1" w:styleId="52940D71CEC54B7BA85805DD410BC839">
    <w:name w:val="52940D71CEC54B7BA85805DD410BC839"/>
  </w:style>
  <w:style w:type="paragraph" w:customStyle="1" w:styleId="B82C75C709804123A4AF39ABD6C62038">
    <w:name w:val="B82C75C709804123A4AF39ABD6C62038"/>
  </w:style>
  <w:style w:type="paragraph" w:customStyle="1" w:styleId="F2C1F908B6FA43E299C3C60ED8ABB9AA">
    <w:name w:val="F2C1F908B6FA43E299C3C60ED8ABB9AA"/>
  </w:style>
  <w:style w:type="paragraph" w:customStyle="1" w:styleId="6A0D11150FF247458FB96EFE7EEFB251">
    <w:name w:val="6A0D11150FF247458FB96EFE7EEFB251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40" w:after="40" w:line="288" w:lineRule="auto"/>
      <w:ind w:left="360"/>
    </w:pPr>
    <w:rPr>
      <w:rFonts w:eastAsiaTheme="minorHAnsi"/>
      <w:color w:val="595959" w:themeColor="text1" w:themeTint="A6"/>
      <w:sz w:val="20"/>
    </w:rPr>
  </w:style>
  <w:style w:type="paragraph" w:customStyle="1" w:styleId="616A81726F4240088E85EE24F086FAAB">
    <w:name w:val="616A81726F4240088E85EE24F086FAAB"/>
  </w:style>
  <w:style w:type="paragraph" w:customStyle="1" w:styleId="8D7991AD45B34940A4FC92C0E7297AA1">
    <w:name w:val="8D7991AD45B34940A4FC92C0E7297AA1"/>
  </w:style>
  <w:style w:type="paragraph" w:customStyle="1" w:styleId="2C4FAE002C0C43E0831774FA3FFF5A36">
    <w:name w:val="2C4FAE002C0C43E0831774FA3FFF5A36"/>
  </w:style>
  <w:style w:type="paragraph" w:customStyle="1" w:styleId="CE8FA3B7FD72451498CE7C10F5BB2FAE">
    <w:name w:val="CE8FA3B7FD72451498CE7C10F5BB2FAE"/>
  </w:style>
  <w:style w:type="paragraph" w:customStyle="1" w:styleId="5234F7C9EDB447A6984ADF3E0291E96B">
    <w:name w:val="5234F7C9EDB447A6984ADF3E0291E96B"/>
  </w:style>
  <w:style w:type="paragraph" w:customStyle="1" w:styleId="FA916B15E9D24316B2F892B6D3637209">
    <w:name w:val="FA916B15E9D24316B2F892B6D3637209"/>
  </w:style>
  <w:style w:type="paragraph" w:customStyle="1" w:styleId="62FC0771E4B744948C5208C7BD831D3B">
    <w:name w:val="62FC0771E4B744948C5208C7BD831D3B"/>
  </w:style>
  <w:style w:type="paragraph" w:customStyle="1" w:styleId="0BD48681D4264E7AAB4D65B88D2AB3EE">
    <w:name w:val="0BD48681D4264E7AAB4D65B88D2AB3EE"/>
  </w:style>
  <w:style w:type="paragraph" w:customStyle="1" w:styleId="AE7F8833249B49C9A66DC771F06EC653">
    <w:name w:val="AE7F8833249B49C9A66DC771F06EC653"/>
  </w:style>
  <w:style w:type="paragraph" w:customStyle="1" w:styleId="58ED6DD0973642F99E5195E9806BE929">
    <w:name w:val="58ED6DD0973642F99E5195E9806BE929"/>
  </w:style>
  <w:style w:type="paragraph" w:customStyle="1" w:styleId="1197AE7DCE0148CB94734EE4C90594A9">
    <w:name w:val="1197AE7DCE0148CB94734EE4C90594A9"/>
  </w:style>
  <w:style w:type="paragraph" w:customStyle="1" w:styleId="D316F591C60A4E8895E5984CB13EE8C4">
    <w:name w:val="D316F591C60A4E8895E5984CB13EE8C4"/>
  </w:style>
  <w:style w:type="paragraph" w:customStyle="1" w:styleId="CE9E0D84B49B4F948DE6D91745D06221">
    <w:name w:val="CE9E0D84B49B4F948DE6D91745D06221"/>
  </w:style>
  <w:style w:type="paragraph" w:customStyle="1" w:styleId="7E715C51C388476793151B7E19A14BCE">
    <w:name w:val="7E715C51C388476793151B7E19A14BCE"/>
  </w:style>
  <w:style w:type="paragraph" w:customStyle="1" w:styleId="97BEC2C5CA3F40869882819687CAADEE">
    <w:name w:val="97BEC2C5CA3F40869882819687CAADEE"/>
  </w:style>
  <w:style w:type="paragraph" w:customStyle="1" w:styleId="62C3E9915A454162990A356D6672C38C">
    <w:name w:val="62C3E9915A454162990A356D6672C38C"/>
  </w:style>
  <w:style w:type="paragraph" w:customStyle="1" w:styleId="FD859018ABF541C8BF8D0764587E1CAF">
    <w:name w:val="FD859018ABF541C8BF8D0764587E1CAF"/>
  </w:style>
  <w:style w:type="paragraph" w:customStyle="1" w:styleId="9610A77D0B7645D4BC349A2FA785D544">
    <w:name w:val="9610A77D0B7645D4BC349A2FA785D544"/>
  </w:style>
  <w:style w:type="paragraph" w:customStyle="1" w:styleId="4E325D442E544F03ACEE5DE8E4EDCB3C">
    <w:name w:val="4E325D442E544F03ACEE5DE8E4EDCB3C"/>
  </w:style>
  <w:style w:type="paragraph" w:customStyle="1" w:styleId="961D4AB16A50414496239FE927699ADF">
    <w:name w:val="961D4AB16A50414496239FE927699ADF"/>
  </w:style>
  <w:style w:type="paragraph" w:customStyle="1" w:styleId="1AA31691C84C4AF9BF09374FBA8B31B3">
    <w:name w:val="1AA31691C84C4AF9BF09374FBA8B31B3"/>
  </w:style>
  <w:style w:type="paragraph" w:customStyle="1" w:styleId="115C86F0918947E1BFF9E415CBFFE429">
    <w:name w:val="115C86F0918947E1BFF9E415CBFFE429"/>
  </w:style>
  <w:style w:type="paragraph" w:styleId="ListNumber">
    <w:name w:val="List Number"/>
    <w:basedOn w:val="Normal"/>
    <w:uiPriority w:val="9"/>
    <w:unhideWhenUsed/>
    <w:qFormat/>
    <w:pPr>
      <w:numPr>
        <w:numId w:val="2"/>
      </w:numPr>
      <w:spacing w:before="40" w:line="288" w:lineRule="auto"/>
      <w:contextualSpacing/>
    </w:pPr>
    <w:rPr>
      <w:rFonts w:eastAsiaTheme="minorHAnsi"/>
      <w:color w:val="595959" w:themeColor="text1" w:themeTint="A6"/>
      <w:kern w:val="20"/>
      <w:sz w:val="20"/>
      <w:szCs w:val="20"/>
      <w:lang w:eastAsia="ja-JP"/>
    </w:rPr>
  </w:style>
  <w:style w:type="paragraph" w:styleId="ListNumber2">
    <w:name w:val="List Number 2"/>
    <w:basedOn w:val="Normal"/>
    <w:uiPriority w:val="10"/>
    <w:qFormat/>
    <w:pPr>
      <w:numPr>
        <w:ilvl w:val="1"/>
        <w:numId w:val="2"/>
      </w:numPr>
      <w:spacing w:after="180" w:line="336" w:lineRule="auto"/>
      <w:contextualSpacing/>
    </w:pPr>
    <w:rPr>
      <w:rFonts w:eastAsiaTheme="minorHAnsi"/>
      <w:color w:val="404040" w:themeColor="text1" w:themeTint="BF"/>
      <w:sz w:val="20"/>
      <w:szCs w:val="20"/>
      <w:lang w:eastAsia="ja-JP"/>
    </w:rPr>
  </w:style>
  <w:style w:type="paragraph" w:customStyle="1" w:styleId="7C9D53588C7F4FD781C1C129A350CF66">
    <w:name w:val="7C9D53588C7F4FD781C1C129A350CF66"/>
  </w:style>
  <w:style w:type="paragraph" w:customStyle="1" w:styleId="B07F592058D64B4FA910CA1B386F22FF">
    <w:name w:val="B07F592058D64B4FA910CA1B386F22FF"/>
  </w:style>
  <w:style w:type="paragraph" w:customStyle="1" w:styleId="C95FEB113905409698FABC7DE8896CE3">
    <w:name w:val="C95FEB113905409698FABC7DE8896CE3"/>
  </w:style>
  <w:style w:type="character" w:styleId="Strong">
    <w:name w:val="Strong"/>
    <w:basedOn w:val="DefaultParagraphFont"/>
    <w:uiPriority w:val="6"/>
    <w:qFormat/>
    <w:rPr>
      <w:b/>
      <w:bCs/>
    </w:rPr>
  </w:style>
  <w:style w:type="paragraph" w:customStyle="1" w:styleId="4C5057535A0E43BD8A90ACB52BA8DB77">
    <w:name w:val="4C5057535A0E43BD8A90ACB52BA8DB77"/>
  </w:style>
  <w:style w:type="paragraph" w:customStyle="1" w:styleId="52E2ED2E145C40AFAD9F95E25BD17808">
    <w:name w:val="52E2ED2E145C40AFAD9F95E25BD17808"/>
  </w:style>
  <w:style w:type="paragraph" w:customStyle="1" w:styleId="7820AE5A48FA4E319354A451782FC9ED">
    <w:name w:val="7820AE5A48FA4E319354A451782FC9ED"/>
  </w:style>
  <w:style w:type="paragraph" w:customStyle="1" w:styleId="391D48867729485C859E63AD4A22CDF9">
    <w:name w:val="391D48867729485C859E63AD4A22CDF9"/>
  </w:style>
  <w:style w:type="paragraph" w:customStyle="1" w:styleId="A01D914DEBE648BD8D90DED14412691A">
    <w:name w:val="A01D914DEBE648BD8D90DED14412691A"/>
  </w:style>
  <w:style w:type="paragraph" w:customStyle="1" w:styleId="42C15074500047FBBCB1EE2EC1C92DE1">
    <w:name w:val="42C15074500047FBBCB1EE2EC1C92DE1"/>
  </w:style>
  <w:style w:type="paragraph" w:customStyle="1" w:styleId="6E0CD6CC90D646178FC9C882D93D3709">
    <w:name w:val="6E0CD6CC90D646178FC9C882D93D3709"/>
  </w:style>
  <w:style w:type="paragraph" w:customStyle="1" w:styleId="74B1897850264E3FADDF7D8FAEDD1594">
    <w:name w:val="74B1897850264E3FADDF7D8FAEDD1594"/>
  </w:style>
  <w:style w:type="paragraph" w:customStyle="1" w:styleId="EC31552E0D6D40B8B1A19AE532CE6E5A">
    <w:name w:val="EC31552E0D6D40B8B1A19AE532CE6E5A"/>
  </w:style>
  <w:style w:type="paragraph" w:customStyle="1" w:styleId="34F347D803834E16B9E5E4ABE2174D14">
    <w:name w:val="34F347D803834E16B9E5E4ABE2174D14"/>
  </w:style>
  <w:style w:type="paragraph" w:customStyle="1" w:styleId="C98C5EEA18D64D59A7FF814FA8B83A5B">
    <w:name w:val="C98C5EEA18D64D59A7FF814FA8B83A5B"/>
    <w:rsid w:val="001C4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“es tolls Projekt” - all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4C63B7-A026-4A37-9535-4FBB4C03A1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DD6D0-A204-4074-A535-38A6C4AF6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81</TotalTime>
  <Pages>10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Dokumentation</vt:lpstr>
    </vt:vector>
  </TitlesOfParts>
  <Company>Luca L, Lukas, Simon</Company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</dc:title>
  <dc:subject>Coolshoes</dc:subject>
  <dc:creator>Windows User</dc:creator>
  <cp:keywords/>
  <cp:lastModifiedBy>Windows User</cp:lastModifiedBy>
  <cp:revision>5</cp:revision>
  <dcterms:created xsi:type="dcterms:W3CDTF">2017-07-02T04:53:00Z</dcterms:created>
  <dcterms:modified xsi:type="dcterms:W3CDTF">2017-07-05T08:51:00Z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