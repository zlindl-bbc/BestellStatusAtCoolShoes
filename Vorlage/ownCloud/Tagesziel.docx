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4C" w:rsidRDefault="00461158" w:rsidP="00F8244C">
      <w:pPr>
        <w:pStyle w:val="SkriptTitelBZZ"/>
      </w:pPr>
      <w:r>
        <w:t>M326 - Tagesziel</w:t>
      </w:r>
    </w:p>
    <w:p w:rsidR="00461158" w:rsidRPr="00461158" w:rsidRDefault="00461158" w:rsidP="00461158">
      <w:pPr>
        <w:tabs>
          <w:tab w:val="left" w:pos="2552"/>
          <w:tab w:val="left" w:pos="2835"/>
          <w:tab w:val="left" w:pos="5670"/>
        </w:tabs>
        <w:spacing w:after="0"/>
        <w:rPr>
          <w:u w:val="single"/>
        </w:rPr>
      </w:pPr>
      <w:r w:rsidRPr="00461158">
        <w:rPr>
          <w:u w:val="single"/>
        </w:rPr>
        <w:tab/>
      </w:r>
      <w:r w:rsidRPr="00461158">
        <w:tab/>
      </w:r>
      <w:r w:rsidRPr="00461158">
        <w:rPr>
          <w:u w:val="single"/>
        </w:rPr>
        <w:tab/>
      </w:r>
    </w:p>
    <w:p w:rsidR="00461158" w:rsidRPr="00461158" w:rsidRDefault="00461158" w:rsidP="00461158">
      <w:pPr>
        <w:tabs>
          <w:tab w:val="left" w:pos="2835"/>
        </w:tabs>
        <w:rPr>
          <w:sz w:val="16"/>
          <w:szCs w:val="16"/>
        </w:rPr>
      </w:pPr>
      <w:r w:rsidRPr="00461158">
        <w:rPr>
          <w:sz w:val="16"/>
          <w:szCs w:val="16"/>
        </w:rPr>
        <w:t xml:space="preserve">Name </w:t>
      </w:r>
      <w:r>
        <w:rPr>
          <w:sz w:val="16"/>
          <w:szCs w:val="16"/>
        </w:rPr>
        <w:tab/>
      </w:r>
      <w:r w:rsidRPr="00461158">
        <w:rPr>
          <w:sz w:val="16"/>
          <w:szCs w:val="16"/>
        </w:rPr>
        <w:t>Vorname</w:t>
      </w:r>
    </w:p>
    <w:p w:rsidR="00461158" w:rsidRDefault="00461158" w:rsidP="00461158"/>
    <w:p w:rsidR="00461158" w:rsidRPr="00461158" w:rsidRDefault="00461158" w:rsidP="00461158">
      <w:pPr>
        <w:tabs>
          <w:tab w:val="left" w:pos="1985"/>
        </w:tabs>
        <w:spacing w:after="0"/>
        <w:rPr>
          <w:u w:val="single"/>
        </w:rPr>
      </w:pPr>
      <w:r w:rsidRPr="00461158">
        <w:rPr>
          <w:u w:val="single"/>
        </w:rPr>
        <w:tab/>
      </w:r>
    </w:p>
    <w:p w:rsidR="00461158" w:rsidRPr="00461158" w:rsidRDefault="00461158" w:rsidP="00461158">
      <w:pPr>
        <w:rPr>
          <w:sz w:val="16"/>
          <w:szCs w:val="16"/>
        </w:rPr>
      </w:pPr>
      <w:r w:rsidRPr="00461158">
        <w:rPr>
          <w:sz w:val="16"/>
          <w:szCs w:val="16"/>
        </w:rPr>
        <w:t>Datum</w:t>
      </w:r>
    </w:p>
    <w:p w:rsidR="00461158" w:rsidRDefault="00461158" w:rsidP="00461158"/>
    <w:p w:rsidR="0036558A" w:rsidRDefault="0036558A" w:rsidP="0036558A">
      <w:pPr>
        <w:tabs>
          <w:tab w:val="left" w:pos="1701"/>
          <w:tab w:val="left" w:pos="3402"/>
          <w:tab w:val="left" w:pos="5103"/>
          <w:tab w:val="left" w:pos="6804"/>
        </w:tabs>
      </w:pPr>
      <w:r>
        <w:sym w:font="Wingdings" w:char="F071"/>
      </w:r>
      <w:r>
        <w:t xml:space="preserve"> 1. Tag</w:t>
      </w:r>
      <w:r>
        <w:tab/>
      </w:r>
      <w:r>
        <w:sym w:font="Wingdings" w:char="F071"/>
      </w:r>
      <w:r>
        <w:t xml:space="preserve"> 2. Tag</w:t>
      </w:r>
      <w:r>
        <w:tab/>
      </w:r>
      <w:r>
        <w:sym w:font="Wingdings" w:char="F071"/>
      </w:r>
      <w:r>
        <w:t xml:space="preserve"> 3. Tag</w:t>
      </w:r>
      <w:r>
        <w:tab/>
      </w:r>
      <w:r>
        <w:sym w:font="Wingdings" w:char="F071"/>
      </w:r>
      <w:r>
        <w:t xml:space="preserve"> 4. Tag</w:t>
      </w:r>
      <w:r>
        <w:tab/>
      </w:r>
      <w:r>
        <w:sym w:font="Wingdings" w:char="F071"/>
      </w:r>
      <w:r>
        <w:t xml:space="preserve"> 5. Tag</w:t>
      </w:r>
    </w:p>
    <w:p w:rsidR="00461158" w:rsidRDefault="00461158" w:rsidP="004729D2">
      <w:pPr>
        <w:tabs>
          <w:tab w:val="left" w:pos="2088"/>
        </w:tabs>
      </w:pPr>
      <w:r>
        <w:t>Zielformulierung</w:t>
      </w:r>
    </w:p>
    <w:p w:rsidR="004729D2" w:rsidRPr="004729D2" w:rsidRDefault="004729D2" w:rsidP="004729D2">
      <w:pPr>
        <w:tabs>
          <w:tab w:val="left" w:pos="2088"/>
        </w:tabs>
        <w:rPr>
          <w:sz w:val="18"/>
          <w:szCs w:val="18"/>
        </w:rPr>
      </w:pPr>
      <w:r w:rsidRPr="004729D2">
        <w:rPr>
          <w:b/>
          <w:noProof/>
          <w:sz w:val="18"/>
          <w:szCs w:val="18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F8CAF" wp14:editId="1634E227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173980" cy="2072640"/>
                <wp:effectExtent l="0" t="0" r="26670" b="2286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207264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158" w:rsidRDefault="00461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F8CA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2.6pt;width:407.4pt;height:163.2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" fillcolor="#4f81bd [3204]" strokeweight=".5pt">
                <v:fill r:id="rId7" o:title="" color2="white [3212]" type="pattern"/>
                <v:textbox>
                  <w:txbxContent>
                    <w:p w:rsidR="00461158" w:rsidRDefault="00461158"/>
                  </w:txbxContent>
                </v:textbox>
                <w10:wrap type="topAndBottom" anchorx="margin"/>
              </v:shape>
            </w:pict>
          </mc:Fallback>
        </mc:AlternateContent>
      </w:r>
      <w:r w:rsidRPr="004729D2">
        <w:rPr>
          <w:b/>
          <w:sz w:val="18"/>
          <w:szCs w:val="18"/>
        </w:rPr>
        <w:t>S</w:t>
      </w:r>
      <w:r w:rsidRPr="004729D2">
        <w:rPr>
          <w:sz w:val="18"/>
          <w:szCs w:val="18"/>
        </w:rPr>
        <w:t>pezifisch/</w:t>
      </w:r>
      <w:r w:rsidRPr="004729D2">
        <w:rPr>
          <w:b/>
          <w:sz w:val="18"/>
          <w:szCs w:val="18"/>
        </w:rPr>
        <w:t>M</w:t>
      </w:r>
      <w:r w:rsidRPr="004729D2">
        <w:rPr>
          <w:sz w:val="18"/>
          <w:szCs w:val="18"/>
        </w:rPr>
        <w:t>essbar/</w:t>
      </w:r>
      <w:r w:rsidRPr="004729D2">
        <w:rPr>
          <w:b/>
          <w:sz w:val="18"/>
          <w:szCs w:val="18"/>
        </w:rPr>
        <w:t>A</w:t>
      </w:r>
      <w:r w:rsidR="006F31FA">
        <w:rPr>
          <w:sz w:val="18"/>
          <w:szCs w:val="18"/>
        </w:rPr>
        <w:t>ttraktiv</w:t>
      </w:r>
      <w:bookmarkStart w:id="0" w:name="_GoBack"/>
      <w:bookmarkEnd w:id="0"/>
      <w:r w:rsidRPr="004729D2">
        <w:rPr>
          <w:sz w:val="18"/>
          <w:szCs w:val="18"/>
        </w:rPr>
        <w:t>/</w:t>
      </w:r>
      <w:r w:rsidRPr="004729D2">
        <w:rPr>
          <w:b/>
          <w:sz w:val="18"/>
          <w:szCs w:val="18"/>
        </w:rPr>
        <w:t>R</w:t>
      </w:r>
      <w:r>
        <w:rPr>
          <w:sz w:val="18"/>
          <w:szCs w:val="18"/>
        </w:rPr>
        <w:t>ealis</w:t>
      </w:r>
      <w:r w:rsidRPr="004729D2">
        <w:rPr>
          <w:sz w:val="18"/>
          <w:szCs w:val="18"/>
        </w:rPr>
        <w:t>tisch/</w:t>
      </w:r>
      <w:r w:rsidRPr="004729D2">
        <w:rPr>
          <w:b/>
          <w:sz w:val="18"/>
          <w:szCs w:val="18"/>
        </w:rPr>
        <w:t>T</w:t>
      </w:r>
      <w:r w:rsidRPr="004729D2">
        <w:rPr>
          <w:sz w:val="18"/>
          <w:szCs w:val="18"/>
        </w:rPr>
        <w:t>erminiert</w:t>
      </w:r>
    </w:p>
    <w:p w:rsidR="00461158" w:rsidRDefault="00461158" w:rsidP="00461158"/>
    <w:p w:rsidR="00461158" w:rsidRPr="00461158" w:rsidRDefault="00461158" w:rsidP="00461158">
      <w:pPr>
        <w:tabs>
          <w:tab w:val="left" w:pos="2552"/>
        </w:tabs>
        <w:spacing w:after="0"/>
        <w:rPr>
          <w:u w:val="single"/>
        </w:rPr>
      </w:pPr>
      <w:r w:rsidRPr="00461158">
        <w:rPr>
          <w:u w:val="single"/>
        </w:rPr>
        <w:tab/>
      </w:r>
    </w:p>
    <w:p w:rsidR="00461158" w:rsidRPr="00461158" w:rsidRDefault="00461158" w:rsidP="00461158">
      <w:pPr>
        <w:rPr>
          <w:sz w:val="16"/>
          <w:szCs w:val="16"/>
        </w:rPr>
      </w:pPr>
      <w:r w:rsidRPr="00461158">
        <w:rPr>
          <w:sz w:val="16"/>
          <w:szCs w:val="16"/>
        </w:rPr>
        <w:t>Unterschrift</w:t>
      </w:r>
    </w:p>
    <w:p w:rsidR="002926D8" w:rsidRDefault="002926D8" w:rsidP="00F8244C">
      <w:pPr>
        <w:pStyle w:val="BrieftextBZZ"/>
      </w:pPr>
    </w:p>
    <w:p w:rsidR="002926D8" w:rsidRDefault="00CC08E7" w:rsidP="00F8244C">
      <w:pPr>
        <w:pStyle w:val="BrieftextBZZ"/>
      </w:pPr>
      <w:r>
        <w:t>Das Tagesziel wird für die Reflexion der eigenen Arbeit benötigt, um nach dem Unterricht einen Soll-Ist-Vergleich sicherzustellen.</w:t>
      </w:r>
    </w:p>
    <w:p w:rsidR="00CC08E7" w:rsidRDefault="00CC08E7" w:rsidP="00F8244C">
      <w:pPr>
        <w:pStyle w:val="BrieftextBZZ"/>
      </w:pPr>
      <w:r>
        <w:t>Im Tagesjournal sind die Ziele, wie sie hier formuliert sind, und die tatsächlich erreichten Ziele zu vergleichen. Abweichungen sind zu begründen.</w:t>
      </w:r>
    </w:p>
    <w:p w:rsidR="002926D8" w:rsidRDefault="00CC08E7" w:rsidP="00F8244C">
      <w:pPr>
        <w:pStyle w:val="BrieftextBZZ"/>
      </w:pPr>
      <w:r>
        <w:t>Dieses Dokument ist als Kopie der Lehrperson zu Beginn des Unterrichts abzugeben.</w:t>
      </w:r>
    </w:p>
    <w:sectPr w:rsidR="002926D8" w:rsidSect="005E7CD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67" w:right="2552" w:bottom="1276" w:left="1134" w:header="709" w:footer="4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501" w:rsidRDefault="00316501" w:rsidP="00E45537">
      <w:pPr>
        <w:spacing w:after="0"/>
      </w:pPr>
      <w:r>
        <w:separator/>
      </w:r>
    </w:p>
  </w:endnote>
  <w:endnote w:type="continuationSeparator" w:id="0">
    <w:p w:rsidR="00316501" w:rsidRDefault="00316501" w:rsidP="00E45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D86" w:rsidRPr="00153E28" w:rsidRDefault="007551ED" w:rsidP="00153E28">
    <w:pPr>
      <w:pStyle w:val="Fuzeile"/>
      <w:ind w:left="2892"/>
      <w:rPr>
        <w:color w:val="4F81BD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5250815</wp:posOffset>
          </wp:positionH>
          <wp:positionV relativeFrom="paragraph">
            <wp:posOffset>-290195</wp:posOffset>
          </wp:positionV>
          <wp:extent cx="1238885" cy="539750"/>
          <wp:effectExtent l="0" t="0" r="0" b="0"/>
          <wp:wrapNone/>
          <wp:docPr id="9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21590</wp:posOffset>
          </wp:positionV>
          <wp:extent cx="1511935" cy="201930"/>
          <wp:effectExtent l="0" t="0" r="0" b="7620"/>
          <wp:wrapNone/>
          <wp:docPr id="1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20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E28" w:rsidRPr="00B340C0">
      <w:rPr>
        <w:color w:val="4F81BD"/>
        <w:sz w:val="16"/>
        <w:szCs w:val="16"/>
      </w:rPr>
      <w:t xml:space="preserve">Bildungszentrum Zürichsee </w:t>
    </w:r>
    <w:r w:rsidR="00153E28" w:rsidRPr="00C30D42">
      <w:rPr>
        <w:rFonts w:cs="Calibri"/>
        <w:color w:val="4F81BD"/>
        <w:sz w:val="16"/>
        <w:szCs w:val="16"/>
      </w:rPr>
      <w:t xml:space="preserve">∙ </w:t>
    </w:r>
    <w:r w:rsidR="00153E28" w:rsidRPr="00B340C0">
      <w:rPr>
        <w:color w:val="4F81BD"/>
        <w:sz w:val="16"/>
        <w:szCs w:val="16"/>
      </w:rPr>
      <w:t xml:space="preserve">Alte Landstrasse 40 </w:t>
    </w:r>
    <w:r w:rsidR="00153E28" w:rsidRPr="00C30D42">
      <w:rPr>
        <w:rFonts w:cs="Calibri"/>
        <w:color w:val="4F81BD"/>
        <w:sz w:val="16"/>
        <w:szCs w:val="16"/>
      </w:rPr>
      <w:t>∙</w:t>
    </w:r>
    <w:r w:rsidR="00153E28" w:rsidRPr="00B340C0">
      <w:rPr>
        <w:color w:val="4F81BD"/>
        <w:sz w:val="16"/>
        <w:szCs w:val="16"/>
      </w:rPr>
      <w:t xml:space="preserve"> 8810 Horgen</w:t>
    </w:r>
    <w:r w:rsidR="00153E28" w:rsidRPr="00B340C0">
      <w:rPr>
        <w:color w:val="4F81BD"/>
        <w:sz w:val="16"/>
        <w:szCs w:val="16"/>
      </w:rPr>
      <w:br/>
      <w:t xml:space="preserve">horgen@bzzuerichsee.ch </w:t>
    </w:r>
    <w:r w:rsidR="00153E28" w:rsidRPr="00C30D42">
      <w:rPr>
        <w:rFonts w:cs="Calibri"/>
        <w:color w:val="4F81BD"/>
        <w:sz w:val="16"/>
        <w:szCs w:val="16"/>
      </w:rPr>
      <w:t>∙</w:t>
    </w:r>
    <w:r w:rsidR="00153E28" w:rsidRPr="00B340C0">
      <w:rPr>
        <w:color w:val="4F81BD"/>
        <w:sz w:val="16"/>
        <w:szCs w:val="16"/>
      </w:rPr>
      <w:t xml:space="preserve"> www.bzzuerichsee.ch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13" w:rsidRPr="00B340C0" w:rsidRDefault="007551ED" w:rsidP="003E194E">
    <w:pPr>
      <w:pStyle w:val="Fuzeile"/>
      <w:ind w:left="2892"/>
      <w:rPr>
        <w:color w:val="4F81BD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5250815</wp:posOffset>
          </wp:positionH>
          <wp:positionV relativeFrom="paragraph">
            <wp:posOffset>-290195</wp:posOffset>
          </wp:positionV>
          <wp:extent cx="1238885" cy="539750"/>
          <wp:effectExtent l="0" t="0" r="0" b="0"/>
          <wp:wrapNone/>
          <wp:docPr id="2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21590</wp:posOffset>
          </wp:positionV>
          <wp:extent cx="1511935" cy="201930"/>
          <wp:effectExtent l="0" t="0" r="0" b="7620"/>
          <wp:wrapNone/>
          <wp:docPr id="1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20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94E" w:rsidRPr="00B340C0">
      <w:rPr>
        <w:color w:val="4F81BD"/>
        <w:sz w:val="16"/>
        <w:szCs w:val="16"/>
      </w:rPr>
      <w:t xml:space="preserve">Bildungszentrum Zürichsee </w:t>
    </w:r>
    <w:r w:rsidR="003E194E" w:rsidRPr="00C30D42">
      <w:rPr>
        <w:rFonts w:cs="Calibri"/>
        <w:color w:val="4F81BD"/>
        <w:sz w:val="16"/>
        <w:szCs w:val="16"/>
      </w:rPr>
      <w:t xml:space="preserve">∙ </w:t>
    </w:r>
    <w:r w:rsidR="005E7CDC" w:rsidRPr="00B340C0">
      <w:rPr>
        <w:color w:val="4F81BD"/>
        <w:sz w:val="16"/>
        <w:szCs w:val="16"/>
      </w:rPr>
      <w:t xml:space="preserve">Alte Landstrasse 40 </w:t>
    </w:r>
    <w:r w:rsidR="005E7CDC" w:rsidRPr="00C30D42">
      <w:rPr>
        <w:rFonts w:cs="Calibri"/>
        <w:color w:val="4F81BD"/>
        <w:sz w:val="16"/>
        <w:szCs w:val="16"/>
      </w:rPr>
      <w:t>∙</w:t>
    </w:r>
    <w:r w:rsidR="003E194E" w:rsidRPr="00B340C0">
      <w:rPr>
        <w:color w:val="4F81BD"/>
        <w:sz w:val="16"/>
        <w:szCs w:val="16"/>
      </w:rPr>
      <w:t xml:space="preserve"> 8810 Horgen</w:t>
    </w:r>
    <w:r w:rsidR="003E194E" w:rsidRPr="00B340C0">
      <w:rPr>
        <w:color w:val="4F81BD"/>
        <w:sz w:val="16"/>
        <w:szCs w:val="16"/>
      </w:rPr>
      <w:br/>
      <w:t xml:space="preserve">horgen@bzzuerichsee.ch </w:t>
    </w:r>
    <w:r w:rsidR="003E194E" w:rsidRPr="00C30D42">
      <w:rPr>
        <w:rFonts w:cs="Calibri"/>
        <w:color w:val="4F81BD"/>
        <w:sz w:val="16"/>
        <w:szCs w:val="16"/>
      </w:rPr>
      <w:t>∙</w:t>
    </w:r>
    <w:r w:rsidR="003E194E" w:rsidRPr="00B340C0">
      <w:rPr>
        <w:color w:val="4F81BD"/>
        <w:sz w:val="16"/>
        <w:szCs w:val="16"/>
      </w:rPr>
      <w:t xml:space="preserve"> </w:t>
    </w:r>
    <w:r w:rsidR="005E7CDC" w:rsidRPr="00B340C0">
      <w:rPr>
        <w:color w:val="4F81BD"/>
        <w:sz w:val="16"/>
        <w:szCs w:val="16"/>
      </w:rPr>
      <w:t>www.bzzuerichsee.ch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501" w:rsidRDefault="00316501" w:rsidP="00E45537">
      <w:pPr>
        <w:spacing w:after="0"/>
      </w:pPr>
      <w:r>
        <w:separator/>
      </w:r>
    </w:p>
  </w:footnote>
  <w:footnote w:type="continuationSeparator" w:id="0">
    <w:p w:rsidR="00316501" w:rsidRDefault="00316501" w:rsidP="00E455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CDC" w:rsidRDefault="007551E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posOffset>5177790</wp:posOffset>
          </wp:positionH>
          <wp:positionV relativeFrom="paragraph">
            <wp:posOffset>-161925</wp:posOffset>
          </wp:positionV>
          <wp:extent cx="1548130" cy="948055"/>
          <wp:effectExtent l="0" t="0" r="0" b="4445"/>
          <wp:wrapNone/>
          <wp:docPr id="11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299" distR="114299" simplePos="0" relativeHeight="251655168" behindDoc="0" locked="0" layoutInCell="1" allowOverlap="1">
              <wp:simplePos x="0" y="0"/>
              <wp:positionH relativeFrom="column">
                <wp:posOffset>5227319</wp:posOffset>
              </wp:positionH>
              <wp:positionV relativeFrom="paragraph">
                <wp:posOffset>-88900</wp:posOffset>
              </wp:positionV>
              <wp:extent cx="0" cy="10035540"/>
              <wp:effectExtent l="0" t="0" r="19050" b="2286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3554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A2D1CF" id="Gerade Verbindung 7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1.6pt,-7pt" to="411.6pt,7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" strokecolor="#0070c0" strokeweight="1pt">
              <o:lock v:ext="edit" shapetype="f"/>
            </v:line>
          </w:pict>
        </mc:Fallback>
      </mc:AlternateContent>
    </w:r>
    <w:r w:rsidR="005E7CDC">
      <w:fldChar w:fldCharType="begin"/>
    </w:r>
    <w:r w:rsidR="005E7CDC">
      <w:instrText>PAGE   \* MERGEFORMAT</w:instrText>
    </w:r>
    <w:r w:rsidR="005E7CDC">
      <w:fldChar w:fldCharType="separate"/>
    </w:r>
    <w:r w:rsidR="002926D8" w:rsidRPr="002926D8">
      <w:rPr>
        <w:noProof/>
        <w:lang w:val="de-DE"/>
      </w:rPr>
      <w:t>2</w:t>
    </w:r>
    <w:r w:rsidR="005E7CDC">
      <w:fldChar w:fldCharType="end"/>
    </w:r>
  </w:p>
  <w:p w:rsidR="005E7CDC" w:rsidRDefault="005E7CD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13" w:rsidRDefault="007551ED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column">
                <wp:posOffset>5236844</wp:posOffset>
              </wp:positionH>
              <wp:positionV relativeFrom="paragraph">
                <wp:posOffset>-88265</wp:posOffset>
              </wp:positionV>
              <wp:extent cx="0" cy="10035540"/>
              <wp:effectExtent l="0" t="0" r="19050" b="22860"/>
              <wp:wrapNone/>
              <wp:docPr id="8" name="Gerade Verbindung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3554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79578" id="Gerade Verbindung 8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2.35pt,-6.95pt" to="412.35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" strokecolor="#0070c0" strokeweight="1pt">
              <o:lock v:ext="edit" shapetype="f"/>
            </v:lin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5190490</wp:posOffset>
          </wp:positionH>
          <wp:positionV relativeFrom="paragraph">
            <wp:posOffset>-157480</wp:posOffset>
          </wp:positionV>
          <wp:extent cx="1548130" cy="948055"/>
          <wp:effectExtent l="0" t="0" r="0" b="4445"/>
          <wp:wrapNone/>
          <wp:docPr id="3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64B4F"/>
    <w:multiLevelType w:val="hybridMultilevel"/>
    <w:tmpl w:val="AB8836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6645"/>
    <w:multiLevelType w:val="hybridMultilevel"/>
    <w:tmpl w:val="B2005F1C"/>
    <w:lvl w:ilvl="0" w:tplc="64AC81CA">
      <w:numFmt w:val="bullet"/>
      <w:lvlText w:val=""/>
      <w:lvlJc w:val="left"/>
      <w:pPr>
        <w:ind w:left="1065" w:hanging="705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441E"/>
    <w:multiLevelType w:val="hybridMultilevel"/>
    <w:tmpl w:val="36DE651A"/>
    <w:lvl w:ilvl="0" w:tplc="F9BC55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F68FA"/>
    <w:multiLevelType w:val="hybridMultilevel"/>
    <w:tmpl w:val="421A3DB4"/>
    <w:lvl w:ilvl="0" w:tplc="6D6AE390">
      <w:start w:val="1"/>
      <w:numFmt w:val="bullet"/>
      <w:pStyle w:val="AufzhlungunsortiertBZ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2300"/>
    <w:multiLevelType w:val="hybridMultilevel"/>
    <w:tmpl w:val="D2FCA0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A6E89"/>
    <w:multiLevelType w:val="hybridMultilevel"/>
    <w:tmpl w:val="9B1E6C8A"/>
    <w:lvl w:ilvl="0" w:tplc="BD4E0CA2">
      <w:start w:val="1"/>
      <w:numFmt w:val="decimal"/>
      <w:pStyle w:val="AufzhlungsortiertBZZ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rawingGridHorizontalSpacing w:val="113"/>
  <w:drawingGridVerticalSpacing w:val="113"/>
  <w:doNotUseMarginsForDrawingGridOrigin/>
  <w:drawingGridHorizontalOrigin w:val="1134"/>
  <w:drawingGridVerticalOrigin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58"/>
    <w:rsid w:val="00026956"/>
    <w:rsid w:val="00033510"/>
    <w:rsid w:val="00052321"/>
    <w:rsid w:val="0007659B"/>
    <w:rsid w:val="0009570E"/>
    <w:rsid w:val="00137958"/>
    <w:rsid w:val="00153E28"/>
    <w:rsid w:val="00171266"/>
    <w:rsid w:val="00171800"/>
    <w:rsid w:val="001730BF"/>
    <w:rsid w:val="00174AD5"/>
    <w:rsid w:val="001810A8"/>
    <w:rsid w:val="001D0A6F"/>
    <w:rsid w:val="001D5582"/>
    <w:rsid w:val="001E2C9A"/>
    <w:rsid w:val="001E5B68"/>
    <w:rsid w:val="001F3236"/>
    <w:rsid w:val="001F4D3A"/>
    <w:rsid w:val="0020055E"/>
    <w:rsid w:val="00236141"/>
    <w:rsid w:val="002926D8"/>
    <w:rsid w:val="0030307C"/>
    <w:rsid w:val="003130FA"/>
    <w:rsid w:val="0031476C"/>
    <w:rsid w:val="00314ADE"/>
    <w:rsid w:val="00316501"/>
    <w:rsid w:val="00325C7A"/>
    <w:rsid w:val="0036558A"/>
    <w:rsid w:val="00385142"/>
    <w:rsid w:val="00385E88"/>
    <w:rsid w:val="003878B8"/>
    <w:rsid w:val="003B35F8"/>
    <w:rsid w:val="003C3622"/>
    <w:rsid w:val="003D442C"/>
    <w:rsid w:val="003D52D1"/>
    <w:rsid w:val="003E194E"/>
    <w:rsid w:val="003F497F"/>
    <w:rsid w:val="00401D86"/>
    <w:rsid w:val="00414789"/>
    <w:rsid w:val="00430E95"/>
    <w:rsid w:val="00451C65"/>
    <w:rsid w:val="00461158"/>
    <w:rsid w:val="0047118F"/>
    <w:rsid w:val="004729D2"/>
    <w:rsid w:val="00484EFF"/>
    <w:rsid w:val="004C07E3"/>
    <w:rsid w:val="004C54BB"/>
    <w:rsid w:val="00501308"/>
    <w:rsid w:val="00507C8B"/>
    <w:rsid w:val="005179BE"/>
    <w:rsid w:val="005275D4"/>
    <w:rsid w:val="00544A66"/>
    <w:rsid w:val="005A1E11"/>
    <w:rsid w:val="005C6A9F"/>
    <w:rsid w:val="005E27AF"/>
    <w:rsid w:val="005E7CDC"/>
    <w:rsid w:val="006032BD"/>
    <w:rsid w:val="006545C4"/>
    <w:rsid w:val="00654D38"/>
    <w:rsid w:val="00686494"/>
    <w:rsid w:val="006B103C"/>
    <w:rsid w:val="006B346F"/>
    <w:rsid w:val="006E1892"/>
    <w:rsid w:val="006F31FA"/>
    <w:rsid w:val="007222AD"/>
    <w:rsid w:val="007551ED"/>
    <w:rsid w:val="00785255"/>
    <w:rsid w:val="00785C36"/>
    <w:rsid w:val="007C2642"/>
    <w:rsid w:val="007D27AE"/>
    <w:rsid w:val="007F2CE4"/>
    <w:rsid w:val="008036D8"/>
    <w:rsid w:val="008569A1"/>
    <w:rsid w:val="00877984"/>
    <w:rsid w:val="008A2AB1"/>
    <w:rsid w:val="00913C88"/>
    <w:rsid w:val="009425E3"/>
    <w:rsid w:val="009929F6"/>
    <w:rsid w:val="009B4B13"/>
    <w:rsid w:val="009B7668"/>
    <w:rsid w:val="009D4BBE"/>
    <w:rsid w:val="009E67FC"/>
    <w:rsid w:val="00A13C47"/>
    <w:rsid w:val="00A24738"/>
    <w:rsid w:val="00A40407"/>
    <w:rsid w:val="00A44246"/>
    <w:rsid w:val="00A74AC1"/>
    <w:rsid w:val="00A74B1F"/>
    <w:rsid w:val="00AA0A9A"/>
    <w:rsid w:val="00AA3607"/>
    <w:rsid w:val="00B14B86"/>
    <w:rsid w:val="00B340C0"/>
    <w:rsid w:val="00B370C9"/>
    <w:rsid w:val="00B54698"/>
    <w:rsid w:val="00B574A1"/>
    <w:rsid w:val="00B94873"/>
    <w:rsid w:val="00BA7F02"/>
    <w:rsid w:val="00BF3561"/>
    <w:rsid w:val="00C30D42"/>
    <w:rsid w:val="00C40096"/>
    <w:rsid w:val="00C736B3"/>
    <w:rsid w:val="00CC08E7"/>
    <w:rsid w:val="00CD57A7"/>
    <w:rsid w:val="00D451D5"/>
    <w:rsid w:val="00D90B7E"/>
    <w:rsid w:val="00D918F4"/>
    <w:rsid w:val="00D951B0"/>
    <w:rsid w:val="00D96A78"/>
    <w:rsid w:val="00DA674E"/>
    <w:rsid w:val="00DB1FB4"/>
    <w:rsid w:val="00DC1934"/>
    <w:rsid w:val="00DF0D09"/>
    <w:rsid w:val="00E105D0"/>
    <w:rsid w:val="00E36A05"/>
    <w:rsid w:val="00E45537"/>
    <w:rsid w:val="00E94911"/>
    <w:rsid w:val="00EA52A7"/>
    <w:rsid w:val="00EC1700"/>
    <w:rsid w:val="00ED75B0"/>
    <w:rsid w:val="00EF050A"/>
    <w:rsid w:val="00F462B8"/>
    <w:rsid w:val="00F8244C"/>
    <w:rsid w:val="00F84574"/>
    <w:rsid w:val="00F8542F"/>
    <w:rsid w:val="00FB7F06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68342F-9CB2-4E75-A0E1-5269B1A9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1158"/>
    <w:pPr>
      <w:spacing w:after="60"/>
    </w:pPr>
    <w:rPr>
      <w:rFonts w:ascii="Arial" w:eastAsia="Times New Roman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6A05"/>
    <w:pPr>
      <w:keepNext/>
      <w:keepLines/>
      <w:spacing w:before="480" w:after="120"/>
      <w:outlineLvl w:val="0"/>
    </w:pPr>
    <w:rPr>
      <w:b/>
      <w:bCs/>
      <w: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6A05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6A05"/>
    <w:pPr>
      <w:keepNext/>
      <w:keepLines/>
      <w:spacing w:before="200"/>
      <w:outlineLvl w:val="2"/>
    </w:pPr>
    <w:rPr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6A05"/>
    <w:pPr>
      <w:keepNext/>
      <w:keepLines/>
      <w:spacing w:before="200"/>
      <w:outlineLvl w:val="3"/>
    </w:pPr>
    <w:rPr>
      <w:bCs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typBZZ">
    <w:name w:val="Dokumenttyp_BZZ"/>
    <w:link w:val="DokumenttypBZZZchn"/>
    <w:qFormat/>
    <w:rsid w:val="00B340C0"/>
    <w:pPr>
      <w:spacing w:before="380" w:line="280" w:lineRule="exact"/>
      <w:contextualSpacing/>
    </w:pPr>
    <w:rPr>
      <w:rFonts w:ascii="Arial" w:hAnsi="Arial" w:cs="Arial"/>
      <w:b/>
      <w:caps/>
      <w:sz w:val="28"/>
      <w:szCs w:val="24"/>
      <w:lang w:eastAsia="en-US"/>
    </w:rPr>
  </w:style>
  <w:style w:type="paragraph" w:customStyle="1" w:styleId="AdresseBZZ">
    <w:name w:val="Adresse_BZZ"/>
    <w:link w:val="AdresseBZZZchn"/>
    <w:qFormat/>
    <w:rsid w:val="00A44246"/>
    <w:pPr>
      <w:spacing w:before="1180" w:line="320" w:lineRule="exact"/>
      <w:contextualSpacing/>
    </w:pPr>
    <w:rPr>
      <w:rFonts w:ascii="Arial" w:hAnsi="Arial" w:cs="Arial"/>
      <w:sz w:val="22"/>
      <w:lang w:eastAsia="en-US"/>
    </w:rPr>
  </w:style>
  <w:style w:type="character" w:customStyle="1" w:styleId="DokumenttypBZZZchn">
    <w:name w:val="Dokumenttyp_BZZ Zchn"/>
    <w:link w:val="DokumenttypBZZ"/>
    <w:rsid w:val="00B340C0"/>
    <w:rPr>
      <w:rFonts w:ascii="Arial" w:hAnsi="Arial" w:cs="Arial"/>
      <w:b/>
      <w:caps/>
      <w:sz w:val="28"/>
      <w:szCs w:val="24"/>
    </w:rPr>
  </w:style>
  <w:style w:type="paragraph" w:customStyle="1" w:styleId="DatumsangabeBZZ">
    <w:name w:val="Datumsangabe_BZZ"/>
    <w:link w:val="DatumsangabeBZZZchn"/>
    <w:qFormat/>
    <w:rsid w:val="00385142"/>
    <w:pPr>
      <w:spacing w:before="580" w:line="220" w:lineRule="exact"/>
      <w:contextualSpacing/>
    </w:pPr>
    <w:rPr>
      <w:rFonts w:ascii="Arial" w:hAnsi="Arial" w:cs="Arial"/>
      <w:sz w:val="22"/>
      <w:lang w:eastAsia="en-US"/>
    </w:rPr>
  </w:style>
  <w:style w:type="character" w:customStyle="1" w:styleId="AdresseBZZZchn">
    <w:name w:val="Adresse_BZZ Zchn"/>
    <w:link w:val="AdresseBZZ"/>
    <w:rsid w:val="00A44246"/>
    <w:rPr>
      <w:rFonts w:ascii="Arial" w:hAnsi="Arial" w:cs="Arial"/>
      <w:szCs w:val="20"/>
    </w:rPr>
  </w:style>
  <w:style w:type="paragraph" w:customStyle="1" w:styleId="ThemaBZZ">
    <w:name w:val="Thema_BZZ"/>
    <w:link w:val="ThemaBZZZchn"/>
    <w:qFormat/>
    <w:rsid w:val="00686494"/>
    <w:pPr>
      <w:spacing w:before="860" w:line="280" w:lineRule="exact"/>
      <w:ind w:right="284"/>
      <w:contextualSpacing/>
    </w:pPr>
    <w:rPr>
      <w:rFonts w:ascii="Arial" w:hAnsi="Arial" w:cs="Arial"/>
      <w:b/>
      <w:caps/>
      <w:sz w:val="24"/>
      <w:lang w:eastAsia="en-US"/>
    </w:rPr>
  </w:style>
  <w:style w:type="character" w:customStyle="1" w:styleId="DatumsangabeBZZZchn">
    <w:name w:val="Datumsangabe_BZZ Zchn"/>
    <w:link w:val="DatumsangabeBZZ"/>
    <w:rsid w:val="00385142"/>
    <w:rPr>
      <w:rFonts w:ascii="Arial" w:hAnsi="Arial" w:cs="Arial"/>
      <w:szCs w:val="20"/>
    </w:rPr>
  </w:style>
  <w:style w:type="paragraph" w:customStyle="1" w:styleId="BrieftextBZZ">
    <w:name w:val="Brieftext_BZZ"/>
    <w:link w:val="BrieftextBZZZchn"/>
    <w:qFormat/>
    <w:rsid w:val="00BF3561"/>
    <w:pPr>
      <w:spacing w:after="120"/>
      <w:ind w:right="284"/>
    </w:pPr>
    <w:rPr>
      <w:rFonts w:ascii="Arial" w:hAnsi="Arial" w:cs="Arial"/>
      <w:sz w:val="22"/>
      <w:lang w:eastAsia="en-US"/>
    </w:rPr>
  </w:style>
  <w:style w:type="character" w:customStyle="1" w:styleId="ThemaBZZZchn">
    <w:name w:val="Thema_BZZ Zchn"/>
    <w:link w:val="ThemaBZZ"/>
    <w:rsid w:val="00686494"/>
    <w:rPr>
      <w:rFonts w:ascii="Arial" w:hAnsi="Arial" w:cs="Arial"/>
      <w:b/>
      <w:caps/>
      <w:sz w:val="24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45537"/>
    <w:pPr>
      <w:tabs>
        <w:tab w:val="center" w:pos="4536"/>
        <w:tab w:val="right" w:pos="9072"/>
      </w:tabs>
      <w:spacing w:after="0"/>
    </w:pPr>
  </w:style>
  <w:style w:type="character" w:customStyle="1" w:styleId="BrieftextBZZZchn">
    <w:name w:val="Brieftext_BZZ Zchn"/>
    <w:link w:val="BrieftextBZZ"/>
    <w:rsid w:val="00BF3561"/>
    <w:rPr>
      <w:rFonts w:ascii="Arial" w:hAnsi="Arial" w:cs="Ari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E45537"/>
  </w:style>
  <w:style w:type="paragraph" w:styleId="Fuzeile">
    <w:name w:val="footer"/>
    <w:basedOn w:val="Standard"/>
    <w:link w:val="FuzeileZchn"/>
    <w:uiPriority w:val="99"/>
    <w:unhideWhenUsed/>
    <w:rsid w:val="00E4553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55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45C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45C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545C4"/>
    <w:rPr>
      <w:color w:val="0000FF"/>
      <w:u w:val="single"/>
    </w:rPr>
  </w:style>
  <w:style w:type="paragraph" w:customStyle="1" w:styleId="KontaktdatenBZZ">
    <w:name w:val="Kontaktdaten_BZZ"/>
    <w:basedOn w:val="BrieftextBZZ"/>
    <w:link w:val="KontaktdatenBZZZchn"/>
    <w:qFormat/>
    <w:rsid w:val="00EA52A7"/>
    <w:rPr>
      <w:sz w:val="16"/>
      <w:szCs w:val="16"/>
    </w:rPr>
  </w:style>
  <w:style w:type="character" w:customStyle="1" w:styleId="KontaktdatenBZZZchn">
    <w:name w:val="Kontaktdaten_BZZ Zchn"/>
    <w:link w:val="KontaktdatenBZZ"/>
    <w:rsid w:val="00EA52A7"/>
    <w:rPr>
      <w:rFonts w:ascii="Arial" w:hAnsi="Arial" w:cs="Arial"/>
      <w:sz w:val="16"/>
      <w:szCs w:val="16"/>
    </w:rPr>
  </w:style>
  <w:style w:type="paragraph" w:customStyle="1" w:styleId="AnredeBZZ">
    <w:name w:val="Anrede_BZZ"/>
    <w:basedOn w:val="BrieftextBZZ"/>
    <w:qFormat/>
    <w:rsid w:val="008A2AB1"/>
    <w:pPr>
      <w:spacing w:before="360"/>
    </w:pPr>
  </w:style>
  <w:style w:type="paragraph" w:customStyle="1" w:styleId="GrussformelBZZ">
    <w:name w:val="Grussformel_BZZ"/>
    <w:basedOn w:val="BrieftextBZZ"/>
    <w:qFormat/>
    <w:rsid w:val="00654D38"/>
  </w:style>
  <w:style w:type="paragraph" w:customStyle="1" w:styleId="UnterzeichnerBZZ">
    <w:name w:val="Unterzeichner_BZZ"/>
    <w:basedOn w:val="BrieftextBZZ"/>
    <w:qFormat/>
    <w:rsid w:val="00654D38"/>
  </w:style>
  <w:style w:type="character" w:customStyle="1" w:styleId="berschrift1Zchn">
    <w:name w:val="Überschrift 1 Zchn"/>
    <w:link w:val="berschrift1"/>
    <w:uiPriority w:val="9"/>
    <w:rsid w:val="00E36A05"/>
    <w:rPr>
      <w:rFonts w:ascii="Arial" w:eastAsia="Times New Roman" w:hAnsi="Arial" w:cs="Times New Roman"/>
      <w:b/>
      <w:bCs/>
      <w:caps/>
      <w:sz w:val="32"/>
      <w:szCs w:val="28"/>
    </w:rPr>
  </w:style>
  <w:style w:type="character" w:customStyle="1" w:styleId="berschrift2Zchn">
    <w:name w:val="Überschrift 2 Zchn"/>
    <w:link w:val="berschrift2"/>
    <w:uiPriority w:val="9"/>
    <w:rsid w:val="00E36A05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uiPriority w:val="9"/>
    <w:rsid w:val="00E36A05"/>
    <w:rPr>
      <w:rFonts w:ascii="Arial" w:eastAsia="Times New Roman" w:hAnsi="Arial" w:cs="Times New Roman"/>
      <w:b/>
      <w:bCs/>
      <w:sz w:val="24"/>
    </w:rPr>
  </w:style>
  <w:style w:type="character" w:customStyle="1" w:styleId="berschrift4Zchn">
    <w:name w:val="Überschrift 4 Zchn"/>
    <w:link w:val="berschrift4"/>
    <w:uiPriority w:val="9"/>
    <w:rsid w:val="00E36A05"/>
    <w:rPr>
      <w:rFonts w:ascii="Arial" w:eastAsia="Times New Roman" w:hAnsi="Arial" w:cs="Times New Roman"/>
      <w:bCs/>
      <w:i/>
      <w:iCs/>
      <w:sz w:val="24"/>
    </w:rPr>
  </w:style>
  <w:style w:type="paragraph" w:customStyle="1" w:styleId="AufzhlungunsortiertBZZ">
    <w:name w:val="Aufzählung_unsortiert_BZZ"/>
    <w:basedOn w:val="BrieftextBZZ"/>
    <w:qFormat/>
    <w:rsid w:val="00BF3561"/>
    <w:pPr>
      <w:numPr>
        <w:numId w:val="4"/>
      </w:numPr>
      <w:tabs>
        <w:tab w:val="left" w:pos="567"/>
      </w:tabs>
      <w:ind w:left="567" w:hanging="567"/>
    </w:pPr>
  </w:style>
  <w:style w:type="paragraph" w:customStyle="1" w:styleId="AufzhlungsortiertBZZ">
    <w:name w:val="Aufzählung_sortiert_BZZ"/>
    <w:basedOn w:val="AufzhlungunsortiertBZZ"/>
    <w:qFormat/>
    <w:rsid w:val="00BF3561"/>
    <w:pPr>
      <w:numPr>
        <w:numId w:val="5"/>
      </w:numPr>
      <w:ind w:left="567" w:hanging="567"/>
    </w:pPr>
  </w:style>
  <w:style w:type="table" w:styleId="Tabellenraster">
    <w:name w:val="Table Grid"/>
    <w:basedOn w:val="NormaleTabelle"/>
    <w:uiPriority w:val="59"/>
    <w:rsid w:val="00FB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riptTitelBZZ">
    <w:name w:val="Skript_Titel_BZZ"/>
    <w:basedOn w:val="DokumenttypBZZ"/>
    <w:qFormat/>
    <w:rsid w:val="00E36A05"/>
    <w:pPr>
      <w:spacing w:before="0" w:after="600" w:line="800" w:lineRule="exact"/>
    </w:pPr>
    <w:rPr>
      <w:sz w:val="56"/>
    </w:rPr>
  </w:style>
  <w:style w:type="paragraph" w:styleId="Listenabsatz">
    <w:name w:val="List Paragraph"/>
    <w:basedOn w:val="Standard"/>
    <w:uiPriority w:val="34"/>
    <w:qFormat/>
    <w:rsid w:val="0046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63aal\Documents\_Vorlagen\BZZ-Skript_lig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BZZ-Skript_light.dotx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B163AAL</dc:creator>
  <cp:lastModifiedBy>B163AAL</cp:lastModifiedBy>
  <cp:revision>5</cp:revision>
  <cp:lastPrinted>2011-07-07T10:38:00Z</cp:lastPrinted>
  <dcterms:created xsi:type="dcterms:W3CDTF">2016-06-01T13:16:00Z</dcterms:created>
  <dcterms:modified xsi:type="dcterms:W3CDTF">2016-08-05T13:12:00Z</dcterms:modified>
</cp:coreProperties>
</file>